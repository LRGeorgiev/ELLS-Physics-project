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6EACDF" w:rsidP="506EACDF" w:rsidRDefault="506EACDF" w14:paraId="0B00DA30" w14:textId="3F1D4A22">
      <w:pPr>
        <w:pStyle w:val="a1"/>
        <w:rPr>
          <w:b w:val="1"/>
          <w:bCs w:val="1"/>
          <w:color w:val="auto"/>
          <w:sz w:val="52"/>
          <w:szCs w:val="52"/>
        </w:rPr>
      </w:pPr>
    </w:p>
    <w:p w:rsidR="70B33574" w:rsidP="3ABE8552" w:rsidRDefault="70B33574" w14:paraId="66C22DA2" w14:textId="54E56DCD">
      <w:pPr>
        <w:pStyle w:val="a1"/>
        <w:jc w:val="center"/>
      </w:pPr>
      <w:r w:rsidRPr="506EACDF" w:rsidR="70B33574">
        <w:rPr>
          <w:b w:val="1"/>
          <w:bCs w:val="1"/>
          <w:color w:val="auto"/>
          <w:sz w:val="96"/>
          <w:szCs w:val="96"/>
        </w:rPr>
        <w:t>PHYSICS PROJECT</w:t>
      </w:r>
    </w:p>
    <w:p w:rsidR="3ABE8552" w:rsidP="506EACDF" w:rsidRDefault="3ABE8552" w14:paraId="00AC3F56" w14:textId="48FB5FAC">
      <w:pPr>
        <w:pStyle w:val="a1"/>
        <w:jc w:val="center"/>
        <w:rPr>
          <w:b w:val="1"/>
          <w:bCs w:val="1"/>
          <w:color w:val="auto"/>
          <w:sz w:val="48"/>
          <w:szCs w:val="48"/>
        </w:rPr>
      </w:pPr>
    </w:p>
    <w:p w:rsidR="3ABE8552" w:rsidP="506EACDF" w:rsidRDefault="3ABE8552" w14:paraId="3140E081" w14:textId="721F6FB4">
      <w:pPr>
        <w:pStyle w:val="a1"/>
        <w:jc w:val="center"/>
      </w:pPr>
      <w:r w:rsidR="2FDE0522">
        <w:drawing>
          <wp:inline wp14:editId="41007D9B" wp14:anchorId="641C808D">
            <wp:extent cx="2870308" cy="2870308"/>
            <wp:effectExtent l="0" t="0" r="0" b="0"/>
            <wp:docPr id="50780466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fedaa1ed047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70308" cy="287030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E8552" w:rsidP="506EACDF" w:rsidRDefault="3ABE8552" w14:paraId="77FE0C72" w14:textId="1E7E0FE7">
      <w:pPr>
        <w:pStyle w:val="a1"/>
        <w:rPr>
          <w:b w:val="1"/>
          <w:bCs w:val="1"/>
          <w:color w:val="auto"/>
          <w:sz w:val="32"/>
          <w:szCs w:val="32"/>
        </w:rPr>
      </w:pPr>
    </w:p>
    <w:tbl>
      <w:tblPr>
        <w:tblStyle w:val="21"/>
        <w:tblW w:w="5425" w:type="pct"/>
        <w:tblInd w:w="-720" w:type="dxa"/>
        <w:tblBorders>
          <w:top w:val="none" w:color="7F7F7F" w:themeColor="text1" w:themeTint="80" w:sz="4" w:space="0"/>
          <w:left w:val="none" w:color="000000" w:themeColor="text1" w:sz="4"/>
          <w:bottom w:val="none" w:color="7F7F7F" w:themeColor="text1" w:themeTint="80" w:sz="4" w:space="0"/>
          <w:right w:val="none" w:color="7F7F7F" w:themeColor="text1" w:themeTint="80" w:sz="4"/>
          <w:insideH w:val="none" w:color="7F7F7F" w:themeColor="text1" w:themeTint="80" w:sz="4"/>
          <w:insideV w:val="none" w:color="7F7F7F" w:themeColor="text1" w:themeTint="80" w:sz="4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710"/>
        <w:gridCol w:w="8302"/>
      </w:tblGrid>
      <w:tr w:rsidRPr="00565B06" w:rsidR="000E24AC" w:rsidTr="11AF5CFA" w14:paraId="26625F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none" w:color="7F7F7F" w:themeColor="text1" w:themeTint="80" w:sz="18"/>
              <w:left w:val="none" w:color="000000" w:themeColor="text1" w:sz="18"/>
              <w:bottom w:val="none" w:color="7F7F7F" w:themeColor="text1" w:themeTint="80" w:sz="18"/>
              <w:right w:val="none" w:color="000000" w:themeColor="text1" w:sz="18"/>
            </w:tcBorders>
            <w:tcMar>
              <w:bottom w:w="0" w:type="dxa"/>
              <w:right w:w="216" w:type="dxa"/>
            </w:tcMar>
            <w:vAlign w:val="bottom"/>
          </w:tcPr>
          <w:p w:rsidRPr="00565B06" w:rsidR="000E24AC" w:rsidP="009D0878" w:rsidRDefault="00075B13" w14:paraId="185EB1BC" w14:noSpellErr="1" w14:textId="5B6ECA24">
            <w:pPr>
              <w:pStyle w:val="affa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32DED6FF" wp14:editId="12DF6607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541459998" name="Икона на цел в кръгче" descr="Икона на цел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14" name="Кръгче на икона на цел" descr="Кръгче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5" name="Горна хоризонтална линия на икона на цел" descr="Гор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6" name="Средна хоризонтална линия на икона на цел" descr="Сред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7" name="Долна хоризонтална линия на икона на цел" descr="Дол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Икона на цел в кръгче" style="width:21.6pt;height:21.6pt;mso-position-horizontal-relative:char;mso-position-vertical-relative:line" alt="Икона на цел" coordsize="171,171" o:spid="_x0000_s1026" w14:anchorId="40EC7F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CsPnyrjDgAA5WYAAA4AAAAAAAAAAAAAAAAALgIAAGRy&#10;cy9lMm9Eb2MueG1sUEsBAi0AFAAGAAgAAAAhABhq7IfZAAAAAwEAAA8AAAAAAAAAAAAAAAAAPREA&#10;AGRycy9kb3ducmV2LnhtbFBLBQYAAAAABAAEAPMAAABDEgAAAAA=&#10;">
                      <v:shape id="Кръгче на икона на цел" style="position:absolute;width:171;height:171;visibility:visible;mso-wrap-style:square;v-text-anchor:top" alt="Кръгче на икона на цел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Горна хоризонтална линия на икона на цел" style="position:absolute;left:64;top:62;width:46;height:6;visibility:visible;mso-wrap-style:square;v-text-anchor:top" alt="Горна хоризонтална линия на икона на цел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редна хоризонтална линия на икона на цел" style="position:absolute;left:64;top:82;width:46;height:6;visibility:visible;mso-wrap-style:square;v-text-anchor:top" alt="Средна хоризонтална линия на икона на цел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Долна хоризонтална линия на икона на цел" style="position:absolute;left:64;top:103;width:46;height:5;visibility:visible;mso-wrap-style:square;v-text-anchor:top" alt="Долна хоризонтална линия на икона на цел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02" w:type="dxa"/>
            <w:tcBorders>
              <w:top w:val="none" w:color="7F7F7F" w:themeColor="text1" w:themeTint="80" w:sz="48"/>
              <w:left w:val="none" w:color="000000" w:themeColor="text1" w:sz="18"/>
              <w:bottom w:val="none" w:color="7F7F7F" w:themeColor="text1" w:themeTint="80" w:sz="48"/>
              <w:right w:val="none" w:color="000000" w:themeColor="text1" w:sz="48"/>
            </w:tcBorders>
            <w:tcMar>
              <w:bottom w:w="0" w:type="dxa"/>
            </w:tcMar>
            <w:vAlign w:val="bottom"/>
          </w:tcPr>
          <w:p w:rsidRPr="00565B06" w:rsidR="000E24AC" w:rsidP="35CEDDA0" w:rsidRDefault="00EE5329" w14:paraId="03D53BC3" w14:textId="1EBD910A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  <w:r w:rsidRPr="11AF5CFA" w:rsidR="726DCB54">
              <w:rPr>
                <w:b w:val="1"/>
                <w:bCs w:val="1"/>
                <w:noProof w:val="0"/>
                <w:lang w:val="en-US"/>
              </w:rPr>
              <w:t>Idea</w:t>
            </w:r>
          </w:p>
        </w:tc>
      </w:tr>
    </w:tbl>
    <w:p w:rsidR="11AF5CFA" w:rsidP="11AF5CFA" w:rsidRDefault="11AF5CFA" w14:paraId="2D6F51CE" w14:textId="3ACA4AB5">
      <w:pPr>
        <w:rPr>
          <w:color w:val="auto"/>
          <w:sz w:val="24"/>
          <w:szCs w:val="24"/>
        </w:rPr>
      </w:pPr>
    </w:p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11AF5CFA" w:rsidTr="506EACDF" w14:paraId="1ED7721C">
        <w:tc>
          <w:tcPr>
            <w:tcW w:w="8295" w:type="dxa"/>
            <w:tcMar/>
          </w:tcPr>
          <w:p w:rsidR="0C5F93B2" w:rsidP="3ABE8552" w:rsidRDefault="0C5F93B2" w14:paraId="20EDCF58" w14:textId="7D3C74BA">
            <w:pPr>
              <w:pStyle w:val="a1"/>
              <w:bidi w:val="0"/>
              <w:spacing w:before="0" w:beforeAutospacing="off" w:after="8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</w:pP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Our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idea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is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to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make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calculator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71A7E89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which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calculates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some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of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the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formulas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in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physics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in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different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units</w:t>
            </w:r>
            <w:r w:rsidRPr="506EACDF" w:rsidR="356477D0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8"/>
                <w:szCs w:val="28"/>
                <w:lang w:val="en-US"/>
              </w:rPr>
              <w:t>.</w:t>
            </w:r>
          </w:p>
        </w:tc>
      </w:tr>
    </w:tbl>
    <w:p w:rsidR="11AF5CFA" w:rsidP="11AF5CFA" w:rsidRDefault="11AF5CFA" w14:paraId="24A4C08E" w14:textId="4DA5ED3D">
      <w:pPr>
        <w:pStyle w:val="a1"/>
        <w:rPr>
          <w:color w:val="auto"/>
          <w:sz w:val="24"/>
          <w:szCs w:val="24"/>
        </w:rPr>
      </w:pPr>
    </w:p>
    <w:tbl>
      <w:tblPr>
        <w:tblStyle w:val="aa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бразование"/>
      </w:tblPr>
      <w:tblGrid>
        <w:gridCol w:w="717"/>
        <w:gridCol w:w="8295"/>
      </w:tblGrid>
      <w:tr w:rsidRPr="00565B06" w:rsidR="00A77B4D" w:rsidTr="11AF5CFA" w14:paraId="3B101599" w14:textId="77777777">
        <w:tc>
          <w:tcPr>
            <w:tcW w:w="720" w:type="dxa"/>
            <w:tcMar>
              <w:right w:w="216" w:type="dxa"/>
            </w:tcMar>
            <w:vAlign w:val="bottom"/>
          </w:tcPr>
          <w:p w:rsidRPr="00565B06" w:rsidR="00A77B4D" w:rsidP="00075B13" w:rsidRDefault="00075B13" w14:paraId="37227405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4802ACC2" wp14:editId="29AA7894">
                      <wp:extent cx="274320" cy="274320"/>
                      <wp:effectExtent l="0" t="0" r="0" b="0"/>
                      <wp:docPr id="18" name="Икона на образование в кръгче" descr="Икона на образование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Кръгче на икона на образование" descr="Кръгче на икона на образование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Символ на икона на образование" descr="Символ на икона на образование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образование в кръгче" style="width:21.6pt;height:21.6pt;mso-position-horizontal-relative:char;mso-position-vertical-relative:line" alt="Икона на образование" coordsize="171,171" o:spid="_x0000_s1026" w14:anchorId="4082F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C+QVY7KBkAAPiPAAAOAAAAAAAAAAAAAAAA&#10;AC4CAABkcnMvZTJvRG9jLnhtbFBLAQItABQABgAIAAAAIQAYauyH2QAAAAMBAAAPAAAAAAAAAAAA&#10;AAAAAIIbAABkcnMvZG93bnJldi54bWxQSwUGAAAAAAQABADzAAAAiBwAAAAA&#10;">
                      <v:shape id="Кръгче на икона на образование" style="position:absolute;width:171;height:171;visibility:visible;mso-wrap-style:square;v-text-anchor:top" alt="Кръгче на икона на образование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бразование" style="position:absolute;left:40;top:57;width:94;height:56;visibility:visible;mso-wrap-style:square;v-text-anchor:top" alt="Символ на икона на образование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Mar/>
          </w:tcPr>
          <w:p w:rsidRPr="00565B06" w:rsidR="00A77B4D" w:rsidP="35CEDDA0" w:rsidRDefault="00EE5329" w14:paraId="463852A3" w14:textId="5003023A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  <w:r w:rsidRPr="11AF5CFA" w:rsidR="7A52CE85">
              <w:rPr>
                <w:noProof w:val="0"/>
                <w:lang w:val="en-US"/>
              </w:rPr>
              <w:t>Team</w:t>
            </w:r>
          </w:p>
          <w:p w:rsidRPr="00565B06" w:rsidR="00A77B4D" w:rsidP="35CEDDA0" w:rsidRDefault="00EE5329" w14:paraId="3FC9C825" w14:textId="79F959F6">
            <w:pPr>
              <w:pStyle w:val="1"/>
              <w:outlineLvl w:val="0"/>
              <w:rPr>
                <w:rFonts w:ascii="Calibri" w:hAnsi="Calibri" w:eastAsia="" w:cs="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</w:p>
        </w:tc>
      </w:tr>
    </w:tbl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35CEDDA0" w:rsidTr="506EACDF" w14:paraId="079866D1">
        <w:tc>
          <w:tcPr>
            <w:tcW w:w="8295" w:type="dxa"/>
            <w:tcMar/>
          </w:tcPr>
          <w:p w:rsidR="7CF38D43" w:rsidP="11AF5CFA" w:rsidRDefault="7CF38D43" w14:paraId="5C3984ED" w14:textId="4BE20CD7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11AF5CFA" w:rsidR="296FC55B">
              <w:rPr>
                <w:lang w:bidi="bg-BG"/>
              </w:rPr>
              <w:t>Любомир Георгиев 9б|</w:t>
            </w:r>
            <w:r w:rsidRPr="11AF5CFA" w:rsidR="296FC55B">
              <w:rPr>
                <w:noProof w:val="0"/>
                <w:lang w:val="en-US" w:bidi="bg-BG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Scrum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trainer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and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Leader</w:t>
            </w:r>
          </w:p>
          <w:p w:rsidR="35CEDDA0" w:rsidP="35CEDDA0" w:rsidRDefault="35CEDDA0" w14:paraId="399E046A" w14:textId="12AABE9C">
            <w:pPr>
              <w:pStyle w:val="a1"/>
              <w:rPr>
                <w:lang w:bidi="bg-BG"/>
              </w:rPr>
            </w:pPr>
          </w:p>
        </w:tc>
      </w:tr>
      <w:tr w:rsidR="35CEDDA0" w:rsidTr="506EACDF" w14:paraId="641A74B9">
        <w:tc>
          <w:tcPr>
            <w:tcW w:w="8295" w:type="dxa"/>
            <w:tcMar/>
          </w:tcPr>
          <w:p w:rsidR="7CF38D43" w:rsidP="11AF5CFA" w:rsidRDefault="7CF38D43" w14:paraId="6BECE229" w14:textId="1C479CF6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76448A" w:themeColor="accent1" w:themeTint="FF" w:themeShade="FF"/>
                <w:sz w:val="28"/>
                <w:szCs w:val="28"/>
                <w:lang w:val="bg-BG"/>
              </w:rPr>
            </w:pPr>
            <w:r w:rsidR="296FC55B">
              <w:rPr/>
              <w:t xml:space="preserve">Ерик Иванов 9г |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Back-End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developer</w:t>
            </w:r>
          </w:p>
          <w:p w:rsidR="35CEDDA0" w:rsidP="35CEDDA0" w:rsidRDefault="35CEDDA0" w14:paraId="0ACCBFA1" w14:textId="417911F1">
            <w:pPr>
              <w:pStyle w:val="a1"/>
              <w:rPr>
                <w:lang w:bidi="bg-BG"/>
              </w:rPr>
            </w:pPr>
          </w:p>
        </w:tc>
      </w:tr>
      <w:tr w:rsidR="35CEDDA0" w:rsidTr="506EACDF" w14:paraId="18B456F7">
        <w:tc>
          <w:tcPr>
            <w:tcW w:w="8295" w:type="dxa"/>
            <w:tcMar/>
          </w:tcPr>
          <w:p w:rsidR="7CF38D43" w:rsidP="11AF5CFA" w:rsidRDefault="7CF38D43" w14:paraId="688EE7D5" w14:textId="6C63930C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76448A" w:themeColor="accent1" w:themeTint="FF" w:themeShade="FF"/>
                <w:sz w:val="28"/>
                <w:szCs w:val="28"/>
                <w:lang w:val="bg-BG"/>
              </w:rPr>
            </w:pPr>
            <w:r w:rsidRPr="11AF5CFA" w:rsidR="296FC55B">
              <w:rPr>
                <w:lang w:bidi="bg-BG"/>
              </w:rPr>
              <w:t xml:space="preserve">Станислав Йорданов 9г |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Back-End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developer</w:t>
            </w:r>
          </w:p>
          <w:p w:rsidR="35CEDDA0" w:rsidP="11AF5CFA" w:rsidRDefault="35CEDDA0" w14:paraId="3E54F35C" w14:textId="5B1B8988">
            <w:pPr>
              <w:rPr>
                <w:lang w:bidi="bg-BG"/>
              </w:rPr>
            </w:pPr>
          </w:p>
        </w:tc>
      </w:tr>
      <w:tr w:rsidR="35CEDDA0" w:rsidTr="506EACDF" w14:paraId="15DBC7D3">
        <w:tc>
          <w:tcPr>
            <w:tcW w:w="8295" w:type="dxa"/>
            <w:tcMar/>
          </w:tcPr>
          <w:p w:rsidR="7CF38D43" w:rsidP="11AF5CFA" w:rsidRDefault="7CF38D43" w14:paraId="3418F40F" w14:textId="31A54542">
            <w:pPr>
              <w:pStyle w:val="2"/>
              <w:rPr>
                <w:rFonts w:ascii="Calibri" w:hAnsi="Calibri" w:eastAsia="" w:cs="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bg-BG"/>
              </w:rPr>
            </w:pPr>
            <w:proofErr w:type="spellStart"/>
            <w:r w:rsidRPr="11AF5CFA" w:rsidR="296FC55B">
              <w:rPr>
                <w:lang w:bidi="bg-BG"/>
              </w:rPr>
              <w:t>Лорена</w:t>
            </w:r>
            <w:proofErr w:type="spellEnd"/>
            <w:r w:rsidRPr="11AF5CFA" w:rsidR="296FC55B">
              <w:rPr>
                <w:lang w:bidi="bg-BG"/>
              </w:rPr>
              <w:t xml:space="preserve"> Христова 9б|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QA </w:t>
            </w:r>
            <w:r w:rsidRPr="11AF5CFA" w:rsidR="296FC55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engineer</w:t>
            </w:r>
          </w:p>
          <w:p w:rsidR="35CEDDA0" w:rsidP="35CEDDA0" w:rsidRDefault="35CEDDA0" w14:paraId="4FA62B44" w14:textId="01DDDE13">
            <w:pPr>
              <w:pStyle w:val="a1"/>
              <w:rPr>
                <w:lang w:bidi="bg-BG"/>
              </w:rPr>
            </w:pPr>
          </w:p>
        </w:tc>
      </w:tr>
    </w:tbl>
    <w:p w:rsidR="506EACDF" w:rsidRDefault="506EACDF" w14:paraId="5FFB0F77" w14:textId="27CDE0C4">
      <w:r>
        <w:br w:type="page"/>
      </w:r>
    </w:p>
    <w:p w:rsidR="35CEDDA0" w:rsidP="35CEDDA0" w:rsidRDefault="35CEDDA0" w14:paraId="3524C85F" w14:textId="2C211FDE">
      <w:pPr>
        <w:pStyle w:val="a1"/>
      </w:pPr>
    </w:p>
    <w:tbl>
      <w:tblPr>
        <w:tblStyle w:val="aa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пит"/>
      </w:tblPr>
      <w:tblGrid>
        <w:gridCol w:w="717"/>
        <w:gridCol w:w="8295"/>
      </w:tblGrid>
      <w:tr w:rsidRPr="00565B06" w:rsidR="005E088C" w:rsidTr="11AF5CFA" w14:paraId="293D399B" w14:textId="77777777">
        <w:tc>
          <w:tcPr>
            <w:tcW w:w="720" w:type="dxa"/>
            <w:tcMar>
              <w:right w:w="216" w:type="dxa"/>
            </w:tcMar>
            <w:vAlign w:val="bottom"/>
          </w:tcPr>
          <w:p w:rsidRPr="00565B06" w:rsidR="005E088C" w:rsidP="00075B13" w:rsidRDefault="00075B13" w14:paraId="5E2676C6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0BE0810A" wp14:editId="3EC303BF">
                      <wp:extent cx="274320" cy="274320"/>
                      <wp:effectExtent l="0" t="0" r="0" b="0"/>
                      <wp:docPr id="21" name="Икона на опит в кръгче" descr="Икона на опит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ръгче на икона на опит" descr="Кръгче на икона на опит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на икона на опит" descr="Символ на икона на опит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опит в кръгче" style="width:21.6pt;height:21.6pt;mso-position-horizontal-relative:char;mso-position-vertical-relative:line" alt="Икона на опит" coordsize="171,171" o:spid="_x0000_s1026" w14:anchorId="782C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NVo0UDj&#10;EQAAcGQAAA4AAAAAAAAAAAAAAAAALgIAAGRycy9lMm9Eb2MueG1sUEsBAi0AFAAGAAgAAAAhABhq&#10;7IfZAAAAAwEAAA8AAAAAAAAAAAAAAAAAPRQAAGRycy9kb3ducmV2LnhtbFBLBQYAAAAABAAEAPMA&#10;AABDFQAAAAA=&#10;">
                      <v:shape id="Кръгче на икона на опит" style="position:absolute;width:171;height:171;visibility:visible;mso-wrap-style:square;v-text-anchor:top" alt="Кръгче на икона на опит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пит" style="position:absolute;left:50;top:51;width:74;height:59;visibility:visible;mso-wrap-style:square;v-text-anchor:top" alt="Символ на икона на опит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Mar/>
          </w:tcPr>
          <w:p w:rsidRPr="00565B06" w:rsidR="005E088C" w:rsidP="35CEDDA0" w:rsidRDefault="00EE5329" w14:paraId="04A78245" w14:textId="2B45CB58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111111" w:themeColor="text2" w:themeTint="FF" w:themeShade="FF"/>
                <w:sz w:val="32"/>
                <w:szCs w:val="32"/>
              </w:rPr>
            </w:pPr>
            <w:r w:rsidRPr="11AF5CFA" w:rsidR="2672D9A2">
              <w:rPr>
                <w:noProof w:val="0"/>
                <w:lang w:val="en-US"/>
              </w:rPr>
              <w:t>The</w:t>
            </w:r>
            <w:r w:rsidRPr="11AF5CFA" w:rsidR="2672D9A2">
              <w:rPr>
                <w:noProof w:val="0"/>
                <w:lang w:val="en-US"/>
              </w:rPr>
              <w:t xml:space="preserve"> </w:t>
            </w:r>
            <w:r w:rsidRPr="11AF5CFA" w:rsidR="2672D9A2">
              <w:rPr>
                <w:noProof w:val="0"/>
                <w:lang w:val="en-US"/>
              </w:rPr>
              <w:t>project</w:t>
            </w:r>
          </w:p>
        </w:tc>
      </w:tr>
    </w:tbl>
    <w:p w:rsidRPr="00565B06" w:rsidR="005E088C" w:rsidP="11AF5CFA" w:rsidRDefault="00EE5329" w14:paraId="2CD7AD0D" w14:textId="2F3B6319">
      <w:pPr>
        <w:pStyle w:val="2"/>
        <w:rPr>
          <w:noProof w:val="0"/>
          <w:color w:val="404040" w:themeColor="text1" w:themeTint="BF" w:themeShade="FF"/>
          <w:lang w:val="en-US"/>
        </w:rPr>
      </w:pPr>
      <w:r w:rsidRPr="11AF5CFA" w:rsidR="10FF06D6">
        <w:rPr>
          <w:noProof w:val="0"/>
          <w:lang w:val="en-US"/>
        </w:rPr>
        <w:t>Fi</w:t>
      </w:r>
      <w:r w:rsidRPr="11AF5CFA" w:rsidR="7453C0EC">
        <w:rPr>
          <w:noProof w:val="0"/>
          <w:lang w:val="en-US"/>
        </w:rPr>
        <w:t>r</w:t>
      </w:r>
      <w:r w:rsidRPr="11AF5CFA" w:rsidR="10FF06D6">
        <w:rPr>
          <w:noProof w:val="0"/>
          <w:lang w:val="en-US"/>
        </w:rPr>
        <w:t>st</w:t>
      </w:r>
      <w:r w:rsidRPr="11AF5CFA" w:rsidR="10FF06D6">
        <w:rPr>
          <w:noProof w:val="0"/>
          <w:lang w:val="en-US"/>
        </w:rPr>
        <w:t xml:space="preserve"> stage of realization</w:t>
      </w:r>
      <w:r w:rsidRPr="11AF5CFA" w:rsidR="1516214B">
        <w:rPr>
          <w:noProof w:val="0"/>
          <w:lang w:val="en-US"/>
        </w:rPr>
        <w:t>|</w:t>
      </w:r>
      <w:r w:rsidRPr="11AF5CFA" w:rsidR="1516214B">
        <w:rPr>
          <w:noProof w:val="0"/>
          <w:color w:val="404040" w:themeColor="text1" w:themeTint="BF" w:themeShade="FF"/>
          <w:lang w:val="en-US"/>
        </w:rPr>
        <w:t xml:space="preserve"> </w:t>
      </w:r>
      <w:r w:rsidRPr="11AF5CFA" w:rsidR="5ABFED8E">
        <w:rPr>
          <w:noProof w:val="0"/>
          <w:color w:val="404040" w:themeColor="text1" w:themeTint="BF" w:themeShade="FF"/>
          <w:lang w:val="en-US"/>
        </w:rPr>
        <w:t>The imagining of the project</w:t>
      </w:r>
    </w:p>
    <w:p w:rsidR="4B0478E3" w:rsidP="11AF5CFA" w:rsidRDefault="4B0478E3" w14:paraId="78D65E08" w14:textId="1FEED6B1">
      <w:pPr>
        <w:pStyle w:val="2"/>
        <w:rPr>
          <w:rFonts w:ascii="Calibri" w:hAnsi="Calibri" w:eastAsia="" w:cs=""/>
          <w:b w:val="0"/>
          <w:bCs w:val="0"/>
          <w:noProof w:val="0"/>
          <w:color w:val="404040" w:themeColor="text1" w:themeTint="BF" w:themeShade="FF"/>
          <w:sz w:val="26"/>
          <w:szCs w:val="26"/>
          <w:lang w:val="en-US"/>
        </w:rPr>
      </w:pPr>
      <w:proofErr w:type="gramStart"/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First</w:t>
      </w:r>
      <w:proofErr w:type="gramEnd"/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we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thought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about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the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idea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of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the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4B0478E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project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,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the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roles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and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who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will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do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 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what</w:t>
      </w:r>
      <w:r w:rsidRPr="11AF5CFA" w:rsidR="03C6F9D3">
        <w:rPr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.</w:t>
      </w:r>
    </w:p>
    <w:p w:rsidR="11AF5CFA" w:rsidP="11AF5CFA" w:rsidRDefault="11AF5CFA" w14:paraId="022303BB" w14:textId="1FE369E4">
      <w:pPr>
        <w:pStyle w:val="2"/>
        <w:rPr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/>
        </w:rPr>
      </w:pPr>
    </w:p>
    <w:p w:rsidRPr="00565B06" w:rsidR="005E088C" w:rsidP="11AF5CFA" w:rsidRDefault="00EE5329" w14:paraId="09125D4F" w14:textId="54881F7E">
      <w:pPr>
        <w:pStyle w:val="2"/>
        <w:rPr>
          <w:rStyle w:val="af3"/>
          <w:noProof w:val="0"/>
          <w:lang w:val="en-US"/>
        </w:rPr>
      </w:pPr>
      <w:r w:rsidRPr="11AF5CFA" w:rsidR="5613CE0B">
        <w:rPr>
          <w:noProof w:val="0"/>
          <w:lang w:val="en-US"/>
        </w:rPr>
        <w:t>Second</w:t>
      </w:r>
      <w:r w:rsidRPr="11AF5CFA" w:rsidR="5613CE0B">
        <w:rPr>
          <w:noProof w:val="0"/>
          <w:lang w:val="en-US"/>
        </w:rPr>
        <w:t xml:space="preserve"> </w:t>
      </w:r>
      <w:r w:rsidRPr="11AF5CFA" w:rsidR="5613CE0B">
        <w:rPr>
          <w:noProof w:val="0"/>
          <w:lang w:val="en-US"/>
        </w:rPr>
        <w:t>stage</w:t>
      </w:r>
      <w:r w:rsidRPr="11AF5CFA" w:rsidR="5613CE0B">
        <w:rPr>
          <w:noProof w:val="0"/>
          <w:lang w:val="en-US"/>
        </w:rPr>
        <w:t xml:space="preserve"> </w:t>
      </w:r>
      <w:r w:rsidRPr="11AF5CFA" w:rsidR="5613CE0B">
        <w:rPr>
          <w:noProof w:val="0"/>
          <w:lang w:val="en-US"/>
        </w:rPr>
        <w:t>of</w:t>
      </w:r>
      <w:r w:rsidRPr="11AF5CFA" w:rsidR="5613CE0B">
        <w:rPr>
          <w:noProof w:val="0"/>
          <w:lang w:val="en-US"/>
        </w:rPr>
        <w:t xml:space="preserve"> </w:t>
      </w:r>
      <w:r w:rsidRPr="11AF5CFA" w:rsidR="5613CE0B">
        <w:rPr>
          <w:noProof w:val="0"/>
          <w:lang w:val="en-US"/>
        </w:rPr>
        <w:t>realization</w:t>
      </w:r>
      <w:r w:rsidRPr="11AF5CFA" w:rsidR="1516214B">
        <w:rPr>
          <w:noProof w:val="0"/>
          <w:lang w:val="en-US" w:bidi="bg-BG"/>
        </w:rPr>
        <w:t xml:space="preserve"> | </w:t>
      </w:r>
      <w:r w:rsidRPr="11AF5CFA" w:rsidR="0E32C1D1">
        <w:rPr>
          <w:rStyle w:val="af3"/>
          <w:noProof w:val="0"/>
          <w:lang w:val="en-US"/>
        </w:rPr>
        <w:t>The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start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of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the</w:t>
      </w:r>
      <w:r w:rsidRPr="11AF5CFA" w:rsidR="0E32C1D1">
        <w:rPr>
          <w:rStyle w:val="af3"/>
          <w:noProof w:val="0"/>
          <w:lang w:val="en-US"/>
        </w:rPr>
        <w:t xml:space="preserve"> </w:t>
      </w:r>
      <w:r w:rsidRPr="11AF5CFA" w:rsidR="0E32C1D1">
        <w:rPr>
          <w:rStyle w:val="af3"/>
          <w:noProof w:val="0"/>
          <w:lang w:val="en-US"/>
        </w:rPr>
        <w:t>project</w:t>
      </w:r>
    </w:p>
    <w:p w:rsidR="0CC2FB72" w:rsidP="11AF5CFA" w:rsidRDefault="0CC2FB72" w14:paraId="04EB9AF8" w14:textId="497BC69A">
      <w:pPr>
        <w:pStyle w:val="2"/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</w:pPr>
      <w:r w:rsidRPr="11AF5CFA" w:rsidR="0CC2FB72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 xml:space="preserve">Everyone started working on their part and </w:t>
      </w:r>
      <w:r w:rsidRPr="11AF5CFA" w:rsidR="309CB77E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consulted with the others of the team</w:t>
      </w:r>
      <w:r w:rsidRPr="11AF5CFA" w:rsidR="404CED11">
        <w:rPr>
          <w:rStyle w:val="af3"/>
          <w:rFonts w:ascii="Calibri" w:hAnsi="Calibri" w:eastAsia="" w:cs=""/>
          <w:b w:val="0"/>
          <w:bCs w:val="0"/>
          <w:noProof w:val="0"/>
          <w:color w:val="595959" w:themeColor="text1" w:themeTint="A6" w:themeShade="FF"/>
          <w:sz w:val="26"/>
          <w:szCs w:val="26"/>
          <w:lang w:val="en-US"/>
        </w:rPr>
        <w:t>.</w:t>
      </w:r>
    </w:p>
    <w:p w:rsidR="11AF5CFA" w:rsidP="11AF5CFA" w:rsidRDefault="11AF5CFA" w14:paraId="10C541FD" w14:textId="31380548">
      <w:pPr>
        <w:pStyle w:val="2"/>
        <w:rPr>
          <w:rStyle w:val="af3"/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/>
        </w:rPr>
      </w:pPr>
    </w:p>
    <w:p w:rsidR="2A66EA49" w:rsidP="11AF5CFA" w:rsidRDefault="2A66EA49" w14:paraId="34A734BC" w14:textId="4FD817E1">
      <w:pPr>
        <w:pStyle w:val="2"/>
        <w:rPr>
          <w:rStyle w:val="af3"/>
          <w:noProof w:val="0"/>
          <w:lang w:val="en-US" w:bidi="bg-BG"/>
        </w:rPr>
      </w:pPr>
      <w:r w:rsidRPr="11AF5CFA" w:rsidR="2A66EA49">
        <w:rPr>
          <w:noProof w:val="0"/>
          <w:lang w:val="en-US"/>
        </w:rPr>
        <w:t>Third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stage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of</w:t>
      </w:r>
      <w:r w:rsidRPr="11AF5CFA" w:rsidR="2A66EA49">
        <w:rPr>
          <w:noProof w:val="0"/>
          <w:lang w:val="en-US"/>
        </w:rPr>
        <w:t xml:space="preserve"> </w:t>
      </w:r>
      <w:r w:rsidRPr="11AF5CFA" w:rsidR="2A66EA49">
        <w:rPr>
          <w:noProof w:val="0"/>
          <w:lang w:val="en-US"/>
        </w:rPr>
        <w:t>realization</w:t>
      </w:r>
      <w:r w:rsidRPr="11AF5CFA" w:rsidR="2A66EA49">
        <w:rPr>
          <w:noProof w:val="0"/>
          <w:lang w:val="en-US"/>
        </w:rPr>
        <w:t xml:space="preserve">| </w:t>
      </w:r>
      <w:r w:rsidRPr="11AF5CFA" w:rsidR="013044AD">
        <w:rPr>
          <w:rStyle w:val="af3"/>
          <w:noProof w:val="0"/>
          <w:lang w:val="en-US" w:bidi="bg-BG"/>
        </w:rPr>
        <w:t>Last</w:t>
      </w:r>
      <w:r w:rsidRPr="11AF5CFA" w:rsidR="013044AD">
        <w:rPr>
          <w:rStyle w:val="af3"/>
          <w:noProof w:val="0"/>
          <w:lang w:val="en-US" w:bidi="bg-BG"/>
        </w:rPr>
        <w:t xml:space="preserve"> </w:t>
      </w:r>
      <w:r w:rsidRPr="11AF5CFA" w:rsidR="013044AD">
        <w:rPr>
          <w:rStyle w:val="af3"/>
          <w:noProof w:val="0"/>
          <w:lang w:val="en-US" w:bidi="bg-BG"/>
        </w:rPr>
        <w:t>final</w:t>
      </w:r>
      <w:r w:rsidRPr="11AF5CFA" w:rsidR="013044AD">
        <w:rPr>
          <w:rStyle w:val="af3"/>
          <w:noProof w:val="0"/>
          <w:lang w:val="en-US" w:bidi="bg-BG"/>
        </w:rPr>
        <w:t xml:space="preserve"> </w:t>
      </w:r>
      <w:r w:rsidRPr="11AF5CFA" w:rsidR="013044AD">
        <w:rPr>
          <w:rStyle w:val="af3"/>
          <w:noProof w:val="0"/>
          <w:lang w:val="en-US" w:bidi="bg-BG"/>
        </w:rPr>
        <w:t>touches</w:t>
      </w:r>
    </w:p>
    <w:p w:rsidR="016CFB98" w:rsidP="11AF5CFA" w:rsidRDefault="016CFB98" w14:paraId="209FB5E7" w14:textId="37298D76">
      <w:pPr>
        <w:pStyle w:val="2"/>
        <w:rPr>
          <w:b w:val="0"/>
          <w:bCs w:val="0"/>
          <w:noProof w:val="0"/>
          <w:color w:val="595959" w:themeColor="text1" w:themeTint="A6" w:themeShade="FF"/>
          <w:lang w:val="en-US"/>
        </w:rPr>
      </w:pPr>
      <w:r w:rsidRPr="11AF5CFA" w:rsidR="016CFB98">
        <w:rPr>
          <w:b w:val="0"/>
          <w:bCs w:val="0"/>
          <w:noProof w:val="0"/>
          <w:color w:val="595959" w:themeColor="text1" w:themeTint="A6" w:themeShade="FF"/>
          <w:lang w:val="en-US"/>
        </w:rPr>
        <w:t>The last but one step was to watch carefully everythin</w:t>
      </w:r>
      <w:r w:rsidRPr="11AF5CFA" w:rsidR="6C8B6712">
        <w:rPr>
          <w:b w:val="0"/>
          <w:bCs w:val="0"/>
          <w:noProof w:val="0"/>
          <w:color w:val="595959" w:themeColor="text1" w:themeTint="A6" w:themeShade="FF"/>
          <w:lang w:val="en-US"/>
        </w:rPr>
        <w:t>g</w:t>
      </w:r>
      <w:r w:rsidRPr="11AF5CFA" w:rsidR="016CFB98">
        <w:rPr>
          <w:b w:val="0"/>
          <w:bCs w:val="0"/>
          <w:noProof w:val="0"/>
          <w:color w:val="595959" w:themeColor="text1" w:themeTint="A6" w:themeShade="FF"/>
          <w:lang w:val="en-US"/>
        </w:rPr>
        <w:t xml:space="preserve"> in details and think </w:t>
      </w:r>
      <w:r w:rsidRPr="11AF5CFA" w:rsidR="75A83313">
        <w:rPr>
          <w:b w:val="0"/>
          <w:bCs w:val="0"/>
          <w:noProof w:val="0"/>
          <w:color w:val="595959" w:themeColor="text1" w:themeTint="A6" w:themeShade="FF"/>
          <w:lang w:val="en-US"/>
        </w:rPr>
        <w:t>if it is okay to leave it like that</w:t>
      </w:r>
      <w:r w:rsidRPr="11AF5CFA" w:rsidR="30198315">
        <w:rPr>
          <w:b w:val="0"/>
          <w:bCs w:val="0"/>
          <w:noProof w:val="0"/>
          <w:color w:val="595959" w:themeColor="text1" w:themeTint="A6" w:themeShade="FF"/>
          <w:lang w:val="en-US"/>
        </w:rPr>
        <w:t>.</w:t>
      </w:r>
    </w:p>
    <w:p w:rsidR="11AF5CFA" w:rsidP="11AF5CFA" w:rsidRDefault="11AF5CFA" w14:paraId="77E7EE11" w14:textId="13BA1006">
      <w:pPr>
        <w:pStyle w:val="2"/>
        <w:rPr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/>
        </w:rPr>
      </w:pPr>
    </w:p>
    <w:p w:rsidR="2A66EA49" w:rsidP="506EACDF" w:rsidRDefault="2A66EA49" w14:paraId="2054C190" w14:textId="4323B5F0">
      <w:pPr>
        <w:pStyle w:val="2"/>
        <w:spacing w:before="0" w:beforeAutospacing="off"/>
        <w:rPr>
          <w:rStyle w:val="af3"/>
          <w:noProof w:val="0"/>
          <w:lang w:val="en-US" w:bidi="bg-BG"/>
        </w:rPr>
      </w:pPr>
      <w:r w:rsidRPr="506EACDF" w:rsidR="2A66EA49">
        <w:rPr>
          <w:noProof w:val="0"/>
          <w:lang w:val="en-US"/>
        </w:rPr>
        <w:t>Fourth</w:t>
      </w:r>
      <w:r w:rsidRPr="506EACDF" w:rsidR="2A66EA49">
        <w:rPr>
          <w:noProof w:val="0"/>
          <w:lang w:val="en-US"/>
        </w:rPr>
        <w:t xml:space="preserve"> </w:t>
      </w:r>
      <w:r w:rsidRPr="506EACDF" w:rsidR="2A66EA49">
        <w:rPr>
          <w:noProof w:val="0"/>
          <w:lang w:val="en-US"/>
        </w:rPr>
        <w:t>stage</w:t>
      </w:r>
      <w:r w:rsidRPr="506EACDF" w:rsidR="2A66EA49">
        <w:rPr>
          <w:noProof w:val="0"/>
          <w:lang w:val="en-US"/>
        </w:rPr>
        <w:t xml:space="preserve"> </w:t>
      </w:r>
      <w:r w:rsidRPr="506EACDF" w:rsidR="2A66EA49">
        <w:rPr>
          <w:noProof w:val="0"/>
          <w:lang w:val="en-US"/>
        </w:rPr>
        <w:t>of</w:t>
      </w:r>
      <w:r w:rsidRPr="506EACDF" w:rsidR="2A66EA49">
        <w:rPr>
          <w:noProof w:val="0"/>
          <w:lang w:val="en-US"/>
        </w:rPr>
        <w:t xml:space="preserve"> </w:t>
      </w:r>
      <w:r w:rsidRPr="506EACDF" w:rsidR="2A66EA49">
        <w:rPr>
          <w:noProof w:val="0"/>
          <w:lang w:val="en-US"/>
        </w:rPr>
        <w:t>realization</w:t>
      </w:r>
      <w:r w:rsidRPr="506EACDF" w:rsidR="2A66EA49">
        <w:rPr>
          <w:noProof w:val="0"/>
          <w:lang w:val="en-US"/>
        </w:rPr>
        <w:t xml:space="preserve"> | </w:t>
      </w:r>
      <w:r w:rsidRPr="506EACDF" w:rsidR="6A1A2F07">
        <w:rPr>
          <w:rStyle w:val="af3"/>
          <w:noProof w:val="0"/>
          <w:lang w:val="en-US" w:bidi="bg-BG"/>
        </w:rPr>
        <w:t>The</w:t>
      </w:r>
      <w:r w:rsidRPr="506EACDF" w:rsidR="6A1A2F07">
        <w:rPr>
          <w:rStyle w:val="af3"/>
          <w:noProof w:val="0"/>
          <w:lang w:val="en-US" w:bidi="bg-BG"/>
        </w:rPr>
        <w:t xml:space="preserve"> </w:t>
      </w:r>
      <w:r w:rsidRPr="506EACDF" w:rsidR="0FE6EE1B">
        <w:rPr>
          <w:rStyle w:val="af3"/>
          <w:noProof w:val="0"/>
          <w:lang w:val="en-US" w:bidi="bg-BG"/>
        </w:rPr>
        <w:t>final</w:t>
      </w:r>
      <w:r w:rsidRPr="506EACDF" w:rsidR="6A1A2F07">
        <w:rPr>
          <w:rStyle w:val="af3"/>
          <w:noProof w:val="0"/>
          <w:lang w:val="en-US" w:bidi="bg-BG"/>
        </w:rPr>
        <w:t xml:space="preserve"> </w:t>
      </w:r>
      <w:r w:rsidRPr="506EACDF" w:rsidR="6A1A2F07">
        <w:rPr>
          <w:rStyle w:val="af3"/>
          <w:noProof w:val="0"/>
          <w:lang w:val="en-US" w:bidi="bg-BG"/>
        </w:rPr>
        <w:t>project</w:t>
      </w:r>
    </w:p>
    <w:p w:rsidR="1CC9780C" w:rsidP="506EACDF" w:rsidRDefault="1CC9780C" w14:paraId="1907749C" w14:textId="221E9B43">
      <w:pPr>
        <w:pStyle w:val="2"/>
        <w:spacing w:before="0" w:beforeAutospacing="off"/>
        <w:rPr>
          <w:rStyle w:val="af3"/>
          <w:rFonts w:ascii="Calibri" w:hAnsi="Calibri" w:eastAsia="" w:cs=""/>
          <w:b w:val="0"/>
          <w:bCs w:val="0"/>
          <w:noProof w:val="0"/>
          <w:color w:val="000000" w:themeColor="text1" w:themeTint="FF" w:themeShade="FF"/>
          <w:sz w:val="26"/>
          <w:szCs w:val="26"/>
          <w:lang w:val="en-US" w:bidi="bg-BG"/>
        </w:rPr>
      </w:pPr>
      <w:r w:rsidRPr="506EACDF" w:rsidR="1CC9780C">
        <w:rPr>
          <w:rStyle w:val="af3"/>
          <w:rFonts w:ascii="Calibri" w:hAnsi="Calibri" w:eastAsia="" w:cs=""/>
          <w:b w:val="0"/>
          <w:bCs w:val="0"/>
          <w:noProof w:val="0"/>
          <w:color w:val="000000" w:themeColor="text1" w:themeTint="FF" w:themeShade="FF"/>
          <w:sz w:val="26"/>
          <w:szCs w:val="26"/>
          <w:lang w:val="en-US" w:bidi="bg-BG"/>
        </w:rPr>
        <w:t>And the last step was the final and done project</w:t>
      </w:r>
      <w:r w:rsidRPr="506EACDF" w:rsidR="32D2BA15">
        <w:rPr>
          <w:rStyle w:val="af3"/>
          <w:rFonts w:ascii="Calibri" w:hAnsi="Calibri" w:eastAsia="" w:cs=""/>
          <w:b w:val="0"/>
          <w:bCs w:val="0"/>
          <w:noProof w:val="0"/>
          <w:color w:val="000000" w:themeColor="text1" w:themeTint="FF" w:themeShade="FF"/>
          <w:sz w:val="26"/>
          <w:szCs w:val="26"/>
          <w:lang w:val="en-US" w:bidi="bg-BG"/>
        </w:rPr>
        <w:t>.</w:t>
      </w:r>
    </w:p>
    <w:p w:rsidR="506EACDF" w:rsidP="506EACDF" w:rsidRDefault="506EACDF" w14:paraId="41DE38FB" w14:textId="73EBDE03">
      <w:pPr>
        <w:pStyle w:val="2"/>
        <w:spacing w:before="0" w:beforeAutospacing="off"/>
        <w:rPr>
          <w:rStyle w:val="af3"/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 w:bidi="bg-BG"/>
        </w:rPr>
      </w:pPr>
    </w:p>
    <w:p w:rsidR="506EACDF" w:rsidP="506EACDF" w:rsidRDefault="506EACDF" w14:paraId="3DD1C93E" w14:textId="0A896F3C">
      <w:pPr>
        <w:pStyle w:val="2"/>
        <w:spacing w:before="0" w:beforeAutospacing="off"/>
        <w:rPr>
          <w:rStyle w:val="af3"/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 w:bidi="bg-BG"/>
        </w:rPr>
      </w:pPr>
    </w:p>
    <w:tbl>
      <w:tblPr>
        <w:tblStyle w:val="aa"/>
        <w:tblW w:w="0" w:type="auto"/>
        <w:tblInd w:w="-720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="506EACDF" w:rsidTr="506EACDF" w14:paraId="3CD7EE37">
        <w:tc>
          <w:tcPr>
            <w:tcW w:w="721" w:type="dxa"/>
            <w:tcMar>
              <w:right w:w="216" w:type="dxa"/>
            </w:tcMar>
            <w:vAlign w:val="bottom"/>
          </w:tcPr>
          <w:p w:rsidR="506EACDF" w:rsidP="506EACDF" w:rsidRDefault="506EACDF" w14:paraId="152D00C2">
            <w:pPr>
              <w:pStyle w:val="affa"/>
              <w:spacing w:before="120" w:beforeAutospacing="on" w:after="120" w:afterAutospacing="on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1E70687F" wp14:editId="55DD1ECB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1584055891" name="Икона на дейности в кръгче" descr="Икона на дейности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Икона на дейности в кръгче" style="width:21.6pt;height:21.6pt;mso-position-horizontal-relative:char;mso-position-vertical-relative:line" alt="Икона на дейности" coordsize="171,171" o:spid="_x0000_s1026" w14:anchorId="4AB43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Ch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Q8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8UZVggoRAAAOegAADgAAAAAAAAAAAAAAAAAuAgAAZHJzL2Uyb0RvYy54bWxQSwECLQAU&#10;AAYACAAAACEAGGrsh9kAAAADAQAADwAAAAAAAAAAAAAAAABkEwAAZHJzL2Rvd25yZXYueG1sUEsF&#10;BgAAAAAEAAQA8wAAAGoUAAAAAA==&#10;">
                      <v:shape id="Кръгче на икона на дейности" style="position:absolute;width:171;height:171;visibility:visible;mso-wrap-style:square;v-text-anchor:top" alt="Кръгче на икона на дейности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style="position:absolute;left:56;top:80;width:14;height:13;visibility:visible;mso-wrap-style:square;v-text-anchor:top" alt="Символ на икона на дейности – част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style="position:absolute;left:80;top:80;width:14;height:13;visibility:visible;mso-wrap-style:square;v-text-anchor:top" alt="Символ на икона на дейности – част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style="position:absolute;left:105;top:80;width:14;height:13;visibility:visible;mso-wrap-style:square;v-text-anchor:top" alt="Символ на икона на дейности – част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291" w:type="dxa"/>
            <w:tcMar/>
          </w:tcPr>
          <w:p w:rsidR="506EACDF" w:rsidP="506EACDF" w:rsidRDefault="506EACDF" w14:paraId="4ECFF281" w14:textId="0FB040BA">
            <w:pPr>
              <w:pStyle w:val="1"/>
              <w:numPr>
                <w:ilvl w:val="0"/>
                <w:numId w:val="16"/>
              </w:numPr>
              <w:spacing w:before="120" w:beforeAutospacing="on" w:after="120" w:afterAutospacing="on"/>
              <w:outlineLvl w:val="0"/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"/>
              </w:rPr>
            </w:pPr>
            <w:r w:rsidRPr="506EACDF" w:rsidR="506EACDF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6"/>
                <w:szCs w:val="36"/>
                <w:lang w:val="en-US"/>
              </w:rPr>
              <w:t>Languages and Tools:</w:t>
            </w:r>
          </w:p>
        </w:tc>
      </w:tr>
    </w:tbl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ook w:val="06A0" w:firstRow="1" w:lastRow="0" w:firstColumn="1" w:lastColumn="0" w:noHBand="1" w:noVBand="1"/>
      </w:tblPr>
      <w:tblGrid>
        <w:gridCol w:w="1110"/>
        <w:gridCol w:w="7185"/>
      </w:tblGrid>
      <w:tr w:rsidR="506EACDF" w:rsidTr="506EACDF" w14:paraId="77B8D36C">
        <w:tc>
          <w:tcPr>
            <w:tcW w:w="1110" w:type="dxa"/>
            <w:tcMar/>
          </w:tcPr>
          <w:p w:rsidR="506EACDF" w:rsidP="506EACDF" w:rsidRDefault="506EACDF" w14:paraId="39FA6A52" w14:textId="40D9157A">
            <w:pPr>
              <w:pStyle w:val="a1"/>
            </w:pPr>
            <w:r w:rsidR="506EACDF">
              <w:drawing>
                <wp:inline wp14:editId="059A0A9E" wp14:anchorId="2E33C1FD">
                  <wp:extent cx="457200" cy="457200"/>
                  <wp:effectExtent l="0" t="0" r="0" b="0"/>
                  <wp:docPr id="14675190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d6e23bd930439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57200" cy="4572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tcMar/>
          </w:tcPr>
          <w:p w:rsidR="506EACDF" w:rsidP="506EACDF" w:rsidRDefault="506EACDF" w14:paraId="798E788F" w14:textId="2A83B82A">
            <w:pPr>
              <w:pStyle w:val="a1"/>
              <w:rPr>
                <w:b w:val="1"/>
                <w:bCs w:val="1"/>
                <w:lang w:bidi="bg-BG"/>
              </w:rPr>
            </w:pPr>
          </w:p>
          <w:p w:rsidR="506EACDF" w:rsidP="506EACDF" w:rsidRDefault="506EACDF" w14:paraId="7D4D0BFE" w14:textId="6F001400">
            <w:pPr>
              <w:pStyle w:val="a1"/>
              <w:ind w:left="0"/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</w:pPr>
            <w:r w:rsidRPr="506EACDF" w:rsidR="506EACDF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-DISCORD</w:t>
            </w:r>
          </w:p>
        </w:tc>
      </w:tr>
      <w:tr w:rsidR="506EACDF" w:rsidTr="506EACDF" w14:paraId="72B58738">
        <w:tc>
          <w:tcPr>
            <w:tcW w:w="1110" w:type="dxa"/>
            <w:tcMar/>
          </w:tcPr>
          <w:p w:rsidR="506EACDF" w:rsidP="506EACDF" w:rsidRDefault="506EACDF" w14:paraId="51C51812" w14:textId="322261A1">
            <w:pPr>
              <w:pStyle w:val="a1"/>
            </w:pPr>
            <w:r w:rsidR="506EACDF">
              <w:drawing>
                <wp:inline wp14:editId="0BB74036" wp14:anchorId="43A72204">
                  <wp:extent cx="476250" cy="476250"/>
                  <wp:effectExtent l="0" t="0" r="0" b="0"/>
                  <wp:docPr id="6522526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ce074e9bed419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76250" cy="4762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tcMar/>
          </w:tcPr>
          <w:p w:rsidR="506EACDF" w:rsidP="506EACDF" w:rsidRDefault="506EACDF" w14:paraId="0668C6C9" w14:textId="68194DC1">
            <w:pPr>
              <w:pStyle w:val="a1"/>
              <w:rPr>
                <w:lang w:bidi="bg-BG"/>
              </w:rPr>
            </w:pPr>
          </w:p>
          <w:p w:rsidR="506EACDF" w:rsidP="506EACDF" w:rsidRDefault="506EACDF" w14:paraId="0A77029B" w14:textId="03BC919B">
            <w:pPr>
              <w:pStyle w:val="a1"/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</w:pPr>
            <w:r w:rsidRPr="506EACDF" w:rsidR="506EACDF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-C++</w:t>
            </w:r>
          </w:p>
        </w:tc>
      </w:tr>
      <w:tr w:rsidR="506EACDF" w:rsidTr="506EACDF" w14:paraId="537FF2B7">
        <w:tc>
          <w:tcPr>
            <w:tcW w:w="1110" w:type="dxa"/>
            <w:tcMar/>
          </w:tcPr>
          <w:p w:rsidR="506EACDF" w:rsidP="506EACDF" w:rsidRDefault="506EACDF" w14:paraId="470996B3" w14:textId="531C4784">
            <w:pPr>
              <w:pStyle w:val="a1"/>
            </w:pPr>
            <w:r w:rsidR="506EACDF">
              <w:drawing>
                <wp:inline wp14:editId="2D740464" wp14:anchorId="6FFFB573">
                  <wp:extent cx="457200" cy="457200"/>
                  <wp:effectExtent l="0" t="0" r="0" b="0"/>
                  <wp:docPr id="10963408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90c3e1c91f4f7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57200" cy="4572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tcMar/>
          </w:tcPr>
          <w:p w:rsidR="506EACDF" w:rsidP="506EACDF" w:rsidRDefault="506EACDF" w14:paraId="626C8759" w14:textId="21321DBE">
            <w:pPr>
              <w:pStyle w:val="a1"/>
              <w:rPr>
                <w:lang w:bidi="bg-BG"/>
              </w:rPr>
            </w:pPr>
          </w:p>
          <w:p w:rsidR="506EACDF" w:rsidP="506EACDF" w:rsidRDefault="506EACDF" w14:paraId="6B5D7A59" w14:textId="40CB0012">
            <w:pPr>
              <w:pStyle w:val="a1"/>
              <w:ind w:left="0"/>
              <w:rPr>
                <w:color w:val="auto"/>
                <w:sz w:val="28"/>
                <w:szCs w:val="28"/>
                <w:lang w:bidi="bg-BG"/>
              </w:rPr>
            </w:pPr>
            <w:r w:rsidRPr="506EACDF" w:rsidR="506EACDF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-VISUAL STUDIO CODE</w:t>
            </w:r>
          </w:p>
        </w:tc>
      </w:tr>
    </w:tbl>
    <w:p w:rsidR="506EACDF" w:rsidP="506EACDF" w:rsidRDefault="506EACDF" w14:paraId="3B569694" w14:textId="3747167C">
      <w:pPr>
        <w:pStyle w:val="2"/>
        <w:rPr>
          <w:rStyle w:val="af3"/>
          <w:rFonts w:ascii="Calibri" w:hAnsi="Calibri" w:eastAsia="" w:cs=""/>
          <w:b w:val="1"/>
          <w:bCs w:val="1"/>
          <w:noProof w:val="0"/>
          <w:color w:val="77448B" w:themeColor="accent1" w:themeTint="FF" w:themeShade="FF"/>
          <w:sz w:val="26"/>
          <w:szCs w:val="26"/>
          <w:lang w:val="en-US" w:bidi="bg-BG"/>
        </w:rPr>
      </w:pPr>
    </w:p>
    <w:p w:rsidR="11AF5CFA" w:rsidP="11AF5CFA" w:rsidRDefault="11AF5CFA" w14:paraId="7033A262" w14:textId="60A1C011">
      <w:pPr>
        <w:pStyle w:val="2"/>
        <w:rPr>
          <w:rStyle w:val="af3"/>
          <w:rFonts w:ascii="Calibri" w:hAnsi="Calibri" w:eastAsia="" w:cs=""/>
          <w:b w:val="1"/>
          <w:bCs w:val="1"/>
          <w:color w:val="77448B" w:themeColor="accent1" w:themeTint="FF" w:themeShade="FF"/>
          <w:sz w:val="26"/>
          <w:szCs w:val="26"/>
          <w:lang w:bidi="bg-BG"/>
        </w:rPr>
      </w:pPr>
    </w:p>
    <w:p w:rsidR="11AF5CFA" w:rsidRDefault="11AF5CFA" w14:paraId="0F6EA91C" w14:textId="515BBCF8">
      <w:r>
        <w:br w:type="page"/>
      </w:r>
    </w:p>
    <w:tbl>
      <w:tblPr>
        <w:tblStyle w:val="aa"/>
        <w:tblW w:w="3222" w:type="dxa"/>
        <w:tblInd w:w="-720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17"/>
        <w:gridCol w:w="2505"/>
      </w:tblGrid>
      <w:tr w:rsidRPr="00565B06" w:rsidR="00143224" w:rsidTr="506EACDF" w14:paraId="0B99B724" w14:textId="77777777">
        <w:tc>
          <w:tcPr>
            <w:tcW w:w="717" w:type="dxa"/>
            <w:tcMar>
              <w:right w:w="216" w:type="dxa"/>
            </w:tcMar>
            <w:vAlign w:val="bottom"/>
          </w:tcPr>
          <w:p w:rsidRPr="00565B06" w:rsidR="00143224" w:rsidP="00075B13" w:rsidRDefault="00075B13" w14:paraId="5DAD1309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5A73892E" wp14:editId="1D629EE7">
                      <wp:extent cx="274320" cy="274320"/>
                      <wp:effectExtent l="0" t="0" r="0" b="0"/>
                      <wp:docPr id="24" name="Икона на умения в кръгче" descr="Икона на ум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ръгче на икона на умения" descr="Кръгче на икона на умения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на икона на умения – част 1" descr="Символ на икона на умения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на икона на умения – част 2" descr="Символ на икона на умения – част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на икона на умения – част 3" descr="Символ на икона на умения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на икона на умения – част 4" descr="Символ на икона на умения – част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умения в кръгче" style="width:21.6pt;height:21.6pt;mso-position-horizontal-relative:char;mso-position-vertical-relative:line" alt="Икона на умения" coordsize="171,171" o:spid="_x0000_s1026" w14:anchorId="48DCD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IqVBO1yEAADnPAAAOAAAAAAAAAAAAAAAA&#10;AC4CAABkcnMvZTJvRG9jLnhtbFBLAQItABQABgAIAAAAIQAYauyH2QAAAAMBAAAPAAAAAAAAAAAA&#10;AAAAADEkAABkcnMvZG93bnJldi54bWxQSwUGAAAAAAQABADzAAAANyUAAAAA&#10;">
                      <v:shape id="Кръгче на икона на умения" style="position:absolute;width:171;height:171;visibility:visible;mso-wrap-style:square;v-text-anchor:top" alt="Кръгче на икона на умения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умения – част 1" style="position:absolute;left:109;top:111;width:4;height:4;visibility:visible;mso-wrap-style:square;v-text-anchor:top" alt="Символ на икона на умения – част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на икона на умения – част 2" style="position:absolute;left:49;top:51;width:72;height:71;visibility:visible;mso-wrap-style:square;v-text-anchor:top" alt="Символ на икона на умения – част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на икона на умения – част 3" style="position:absolute;left:89;top:49;width:34;height:34;visibility:visible;mso-wrap-style:square;v-text-anchor:top" alt="Символ на икона на умения – част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на икона на умения – част 4" style="position:absolute;left:52;top:93;width:30;height:32;visibility:visible;mso-wrap-style:square;v-text-anchor:top" alt="Символ на икона на умения – част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5" w:type="dxa"/>
            <w:tcMar/>
          </w:tcPr>
          <w:p w:rsidRPr="00565B06" w:rsidR="00143224" w:rsidP="11AF5CFA" w:rsidRDefault="00EE5329" w14:paraId="53C0195C" w14:textId="3DB51441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noProof w:val="0"/>
                <w:color w:val="111111" w:themeColor="text2" w:themeTint="FF" w:themeShade="FF"/>
                <w:sz w:val="32"/>
                <w:szCs w:val="32"/>
                <w:lang w:val="en-US"/>
              </w:rPr>
            </w:pPr>
            <w:r w:rsidRPr="506EACDF" w:rsidR="316CD4DC">
              <w:rPr>
                <w:noProof w:val="0"/>
                <w:lang w:val="en-US"/>
              </w:rPr>
              <w:t>Function</w:t>
            </w:r>
          </w:p>
        </w:tc>
      </w:tr>
    </w:tbl>
    <w:tbl>
      <w:tblPr>
        <w:tblStyle w:val="aa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Pr="00565B06" w:rsidR="00AC7C34" w:rsidTr="506EACDF" w14:paraId="279B202E" w14:textId="77777777">
        <w:tc>
          <w:tcPr>
            <w:tcW w:w="725" w:type="dxa"/>
            <w:tcMar>
              <w:right w:w="216" w:type="dxa"/>
            </w:tcMar>
            <w:vAlign w:val="bottom"/>
          </w:tcPr>
          <w:p w:rsidRPr="00565B06" w:rsidR="00AC7C34" w:rsidP="00075B13" w:rsidRDefault="00075B13" w14:paraId="33FDE18E" w14:textId="77777777">
            <w:pPr>
              <w:pStyle w:val="affa"/>
            </w:pPr>
            <w:r w:rsidRPr="00565B06">
              <w:rPr>
                <w:noProof/>
                <w:lang w:bidi="bg-BG"/>
              </w:rPr>
              <mc:AlternateContent>
                <mc:Choice Requires="wpg">
                  <w:drawing>
                    <wp:inline distT="0" distB="0" distL="0" distR="0" wp14:anchorId="6B76BAB0" wp14:editId="44E4E9AC">
                      <wp:extent cx="274320" cy="274320"/>
                      <wp:effectExtent l="0" t="0" r="0" b="0"/>
                      <wp:docPr id="46" name="Икона на дейности в кръгче" descr="Икона на дейнос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Икона на дейности в кръгче" style="width:21.6pt;height:21.6pt;mso-position-horizontal-relative:char;mso-position-vertical-relative:line" alt="Икона на дейности" coordsize="171,171" o:spid="_x0000_s1026" w14:anchorId="4AB43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Ch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Q8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8UZVggoRAAAOegAADgAAAAAAAAAAAAAAAAAuAgAAZHJzL2Uyb0RvYy54bWxQSwECLQAU&#10;AAYACAAAACEAGGrsh9kAAAADAQAADwAAAAAAAAAAAAAAAABkEwAAZHJzL2Rvd25yZXYueG1sUEsF&#10;BgAAAAAEAAQA8wAAAGoUAAAAAA==&#10;">
                      <v:shape id="Кръгче на икона на дейности" style="position:absolute;width:171;height:171;visibility:visible;mso-wrap-style:square;v-text-anchor:top" alt="Кръгче на икона на дейности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style="position:absolute;left:56;top:80;width:14;height:13;visibility:visible;mso-wrap-style:square;v-text-anchor:top" alt="Символ на икона на дейности – част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style="position:absolute;left:80;top:80;width:14;height:13;visibility:visible;mso-wrap-style:square;v-text-anchor:top" alt="Символ на икона на дейности – част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style="position:absolute;left:105;top:80;width:14;height:13;visibility:visible;mso-wrap-style:square;v-text-anchor:top" alt="Символ на икона на дейности – част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Mar/>
          </w:tcPr>
          <w:p w:rsidR="11AF5CFA" w:rsidP="11AF5CFA" w:rsidRDefault="11AF5CFA" w14:paraId="6377EAEF" w14:textId="632123F7">
            <w:pPr>
              <w:pStyle w:val="1"/>
              <w:ind w:left="0"/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-US"/>
              </w:rPr>
            </w:pPr>
          </w:p>
          <w:tbl>
            <w:tblPr>
              <w:tblStyle w:val="GridTable6Colorful-Accent1"/>
              <w:tblW w:w="0" w:type="auto"/>
              <w:tblBorders>
                <w:top w:val="single" w:color="B184C3" w:themeColor="accent1" w:themeTint="99" w:sz="18"/>
                <w:left w:val="single" w:color="B184C3" w:themeColor="accent1" w:themeTint="99" w:sz="18"/>
                <w:bottom w:val="single" w:color="B184C3" w:themeColor="accent1" w:themeTint="99" w:sz="18"/>
                <w:right w:val="single" w:color="B184C3" w:themeColor="accent1" w:themeTint="99" w:sz="18"/>
                <w:insideH w:val="single" w:color="B184C3" w:themeColor="accent1" w:themeTint="99" w:sz="18"/>
                <w:insideV w:val="single" w:color="B184C3" w:themeColor="accent1" w:themeTint="99" w:sz="18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6090"/>
              <w:gridCol w:w="2055"/>
            </w:tblGrid>
            <w:tr w:rsidR="11AF5CFA" w:rsidTr="11AF5CFA" w14:paraId="5C6953DA">
              <w:trPr>
                <w:trHeight w:val="81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20C77D71" w:rsidP="11AF5CFA" w:rsidRDefault="20C77D71" w14:paraId="3212DD95" w14:textId="43AFFA46">
                  <w:pPr>
                    <w:pStyle w:val="1"/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</w:pP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"===================================================== \n"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;</w:t>
                  </w:r>
                </w:p>
                <w:p w:rsidR="20C77D71" w:rsidP="11AF5CFA" w:rsidRDefault="20C77D71" w14:paraId="4FFDDC64" w14:textId="0638B966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32"/>
                      <w:szCs w:val="32"/>
                      <w:lang w:val="en-US"/>
                    </w:rPr>
                  </w:pP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" \t\</w:t>
                  </w: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tPHYSICS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PROJECT\t \n "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;</w:t>
                  </w:r>
                </w:p>
                <w:p w:rsidR="20C77D71" w:rsidP="11AF5CFA" w:rsidRDefault="20C77D71" w14:paraId="39CC4074" w14:textId="28AD3F6B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32"/>
                      <w:szCs w:val="32"/>
                      <w:lang w:val="en-US"/>
                    </w:rPr>
                  </w:pPr>
                  <w:proofErr w:type="spellStart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"===================================================== \n"</w:t>
                  </w: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18"/>
                      <w:szCs w:val="18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20C77D71" w:rsidP="11AF5CFA" w:rsidRDefault="20C77D71" w14:paraId="442B6E39" w14:textId="627A082D">
                  <w:pPr>
                    <w:pStyle w:val="1"/>
                    <w:spacing w:after="0" w:afterAutospacing="off"/>
                    <w:ind w:left="0" w:right="0"/>
                    <w:jc w:val="left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48"/>
                      <w:szCs w:val="48"/>
                      <w:lang w:val="en-US"/>
                    </w:rPr>
                  </w:pPr>
                  <w:r w:rsidRPr="11AF5CFA" w:rsidR="20C77D71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The title</w:t>
                  </w:r>
                </w:p>
              </w:tc>
            </w:tr>
            <w:tr w:rsidR="11AF5CFA" w:rsidTr="11AF5CFA" w14:paraId="75ED9941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7435C66F" w:rsidP="11AF5CFA" w:rsidRDefault="7435C66F" w14:paraId="42149A64" w14:textId="23C0F286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7435C66F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 xml:space="preserve">switch (op) </w:t>
                  </w:r>
                  <w:r w:rsidRPr="11AF5CFA" w:rsidR="7435C66F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{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7435C66F" w:rsidP="11AF5CFA" w:rsidRDefault="7435C66F" w14:paraId="0A3E2443" w14:textId="0BF99862">
                  <w:pPr>
                    <w:pStyle w:val="1"/>
                    <w:rPr>
                      <w:rFonts w:ascii="Calibri" w:hAnsi="Calibri" w:eastAsia="" w:cs=""/>
                      <w:b w:val="1"/>
                      <w:bCs w:val="1"/>
                      <w:noProof w:val="0"/>
                      <w:color w:val="auto"/>
                      <w:sz w:val="44"/>
                      <w:szCs w:val="44"/>
                      <w:lang w:val="en-US"/>
                    </w:rPr>
                  </w:pPr>
                  <w:r w:rsidRPr="11AF5CFA" w:rsidR="7435C66F">
                    <w:rPr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Here the program starts calculating</w:t>
                  </w:r>
                </w:p>
              </w:tc>
            </w:tr>
            <w:tr w:rsidR="11AF5CFA" w:rsidTr="11AF5CFA" w14:paraId="4B29F1C5">
              <w:trPr>
                <w:trHeight w:val="96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53951158" w:rsidP="11AF5CFA" w:rsidRDefault="53951158" w14:paraId="5A7882A4" w14:textId="0B71A87B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cout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"End of Program.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53951158" w:rsidP="11AF5CFA" w:rsidRDefault="53951158" w14:paraId="2C9FC92A" w14:textId="13EDBE4B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calcOn =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false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53951158" w:rsidP="11AF5CFA" w:rsidRDefault="53951158" w14:paraId="32DC89F6" w14:textId="025301DF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53951158" w:rsidP="11AF5CFA" w:rsidRDefault="53951158" w14:paraId="00103772" w14:textId="38B20BD5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The exit of the program</w:t>
                  </w:r>
                </w:p>
              </w:tc>
            </w:tr>
            <w:tr w:rsidR="11AF5CFA" w:rsidTr="11AF5CFA" w14:paraId="7100259F">
              <w:trPr>
                <w:trHeight w:val="30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53951158" w:rsidP="11AF5CFA" w:rsidRDefault="53951158" w14:paraId="40CC4CE4" w14:textId="3B0B702A">
                  <w:pPr>
                    <w:spacing w:line="285" w:lineRule="exact"/>
                  </w:pPr>
                  <w:proofErr w:type="spellStart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"To use the calculator just choose the formula you want and then type two numbers.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53951158" w:rsidP="11AF5CFA" w:rsidRDefault="53951158" w14:paraId="5AC7A534" w14:textId="6F0469DF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This is the guide for the application</w:t>
                  </w:r>
                </w:p>
              </w:tc>
            </w:tr>
            <w:tr w:rsidR="11AF5CFA" w:rsidTr="11AF5CFA" w14:paraId="7119C496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53951158" w:rsidP="11AF5CFA" w:rsidRDefault="53951158" w14:paraId="3DF63174" w14:textId="650C1033">
                  <w:pPr>
                    <w:spacing w:line="285" w:lineRule="exact"/>
                  </w:pPr>
                  <w:proofErr w:type="spellStart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"kg"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* 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"m/s"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* num2 &lt;&lt; 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53951158" w:rsidP="11AF5CFA" w:rsidRDefault="53951158" w14:paraId="2A8F5561" w14:textId="414633A8">
                  <w:pPr>
                    <w:spacing w:line="285" w:lineRule="exact"/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53951158" w:rsidP="11AF5CFA" w:rsidRDefault="53951158" w14:paraId="5A52B354" w14:textId="026857E9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53951158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Newton’s Second Law</w:t>
                  </w:r>
                </w:p>
              </w:tc>
            </w:tr>
            <w:tr w:rsidR="11AF5CFA" w:rsidTr="11AF5CFA" w14:paraId="2250BBF3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351A6BBC" w:rsidP="11AF5CFA" w:rsidRDefault="351A6BBC" w14:paraId="4987C0DB" w14:textId="27C0CC29">
                  <w:pPr>
                    <w:spacing w:line="285" w:lineRule="exact"/>
                  </w:pPr>
                  <w:proofErr w:type="spellStart"/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"J"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/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"s"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/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"J/s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351A6BBC" w:rsidP="11AF5CFA" w:rsidRDefault="351A6BBC" w14:paraId="7604D070" w14:textId="7A692715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351A6BBC" w:rsidP="11AF5CFA" w:rsidRDefault="351A6BBC" w14:paraId="7AAC3F01" w14:textId="6D7B287D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Power Formula</w:t>
                  </w:r>
                </w:p>
              </w:tc>
            </w:tr>
            <w:tr w:rsidR="11AF5CFA" w:rsidTr="11AF5CFA" w14:paraId="7C3798DB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351A6BBC" w:rsidP="11AF5CFA" w:rsidRDefault="351A6BBC" w14:paraId="398354DB" w14:textId="08344148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cout &lt;&lt; num1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"kg"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/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"m"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/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"kg/m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 xml:space="preserve">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351A6BBC" w:rsidP="11AF5CFA" w:rsidRDefault="351A6BBC" w14:paraId="34D872BC" w14:textId="59AF202F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351A6BBC" w:rsidP="11AF5CFA" w:rsidRDefault="351A6BBC" w14:paraId="78963A4B" w14:textId="11A2E76C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Density Formula</w:t>
                  </w:r>
                </w:p>
              </w:tc>
            </w:tr>
            <w:tr w:rsidR="11AF5CFA" w:rsidTr="11AF5CFA" w14:paraId="5E131F4D">
              <w:trPr>
                <w:trHeight w:val="930"/>
              </w:trPr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6090" w:type="dxa"/>
                  <w:tcMar/>
                </w:tcPr>
                <w:p w:rsidR="351A6BBC" w:rsidP="11AF5CFA" w:rsidRDefault="351A6BBC" w14:paraId="5CCD1686" w14:textId="3D074FCE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case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'1'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:</w:t>
                  </w:r>
                </w:p>
                <w:p w:rsidR="351A6BBC" w:rsidP="11AF5CFA" w:rsidRDefault="351A6BBC" w14:paraId="06963E3D" w14:textId="373D4A82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cout &lt;&lt; num1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"km"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/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"h"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 = 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 xml:space="preserve"> &lt;&lt; num1 / num2 &lt;&lt; 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"km/h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  <w:p w:rsidR="351A6BBC" w:rsidP="11AF5CFA" w:rsidRDefault="351A6BBC" w14:paraId="59C31F75" w14:textId="2F9213E1">
                  <w:pPr>
                    <w:spacing w:line="285" w:lineRule="exact"/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55" w:type="dxa"/>
                  <w:tcMar/>
                </w:tcPr>
                <w:p w:rsidR="351A6BBC" w:rsidP="11AF5CFA" w:rsidRDefault="351A6BBC" w14:paraId="4FE5D6D6" w14:textId="058FA19F">
                  <w:pPr>
                    <w:spacing w:line="285" w:lineRule="exact"/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</w:pPr>
                  <w:r w:rsidRPr="11AF5CFA" w:rsidR="351A6BBC">
                    <w:rPr>
                      <w:rFonts w:ascii="Consolas" w:hAnsi="Consolas" w:eastAsia="Consolas" w:cs="Consolas"/>
                      <w:b w:val="0"/>
                      <w:bCs w:val="0"/>
                      <w:noProof w:val="0"/>
                      <w:color w:val="auto"/>
                      <w:sz w:val="21"/>
                      <w:szCs w:val="21"/>
                      <w:lang w:val="en-US"/>
                    </w:rPr>
                    <w:t>Average Speed Formula</w:t>
                  </w:r>
                </w:p>
              </w:tc>
            </w:tr>
          </w:tbl>
          <w:p w:rsidR="11AF5CFA" w:rsidP="11AF5CFA" w:rsidRDefault="11AF5CFA" w14:paraId="0AA7D880" w14:textId="3F0D80C2">
            <w:pPr>
              <w:pStyle w:val="1"/>
              <w:ind w:left="0"/>
              <w:outlineLvl w:val="0"/>
              <w:rPr>
                <w:rFonts w:ascii="Calibri" w:hAnsi="Calibri" w:eastAsia="" w:cs=""/>
                <w:b w:val="1"/>
                <w:bCs w:val="1"/>
                <w:i w:val="0"/>
                <w:iCs w:val="0"/>
                <w:smallCaps w:val="1"/>
                <w:noProof w:val="0"/>
                <w:color w:val="111111" w:themeColor="text2" w:themeTint="FF" w:themeShade="FF"/>
                <w:sz w:val="32"/>
                <w:szCs w:val="32"/>
                <w:lang w:val="en-US"/>
              </w:rPr>
            </w:pPr>
          </w:p>
          <w:p w:rsidRPr="00565B06" w:rsidR="00AC7C34" w:rsidP="35CEDDA0" w:rsidRDefault="00EE5329" w14:paraId="2DC2DCBE" w14:textId="072490DC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bg-BG"/>
              </w:rPr>
            </w:pPr>
            <w:r w:rsidRPr="506EACDF" w:rsidR="4E6ED8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-US"/>
              </w:rPr>
              <w:t>D</w:t>
            </w:r>
            <w:r w:rsidRPr="506EACDF" w:rsidR="4E6ED8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-US"/>
              </w:rPr>
              <w:t>ifficulties</w:t>
            </w:r>
            <w:r w:rsidRPr="506EACDF" w:rsidR="4E6ED8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noProof w:val="0"/>
                <w:color w:val="auto"/>
                <w:sz w:val="36"/>
                <w:szCs w:val="36"/>
                <w:lang w:val="en"/>
              </w:rPr>
              <w:t xml:space="preserve"> we encountered</w:t>
            </w:r>
          </w:p>
        </w:tc>
      </w:tr>
    </w:tbl>
    <w:tbl>
      <w:tblPr>
        <w:tblStyle w:val="GridTable6Colorful-Accent1"/>
        <w:tblW w:w="0" w:type="auto"/>
        <w:tblBorders>
          <w:top w:val="single" w:color="B184C3" w:themeColor="accent1" w:themeTint="99" w:sz="18"/>
          <w:left w:val="single" w:color="B184C3" w:themeColor="accent1" w:themeTint="99" w:sz="18"/>
          <w:bottom w:val="single" w:color="B184C3" w:themeColor="accent1" w:themeTint="99" w:sz="18"/>
          <w:right w:val="single" w:color="B184C3" w:themeColor="accent1" w:themeTint="99" w:sz="18"/>
          <w:insideH w:val="single" w:color="B184C3" w:themeColor="accent1" w:themeTint="99" w:sz="18"/>
          <w:insideV w:val="single" w:color="B184C3" w:themeColor="accent1" w:themeTint="99" w:sz="18"/>
        </w:tblBorders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11AF5CFA" w:rsidTr="5EF20D81" w14:paraId="68EE2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0B68CFA1" w14:textId="14935DA6">
            <w:pPr>
              <w:pStyle w:val="a1"/>
              <w:rPr>
                <w:b w:val="1"/>
                <w:bCs w:val="1"/>
                <w:noProof w:val="0"/>
                <w:color w:val="auto"/>
                <w:sz w:val="32"/>
                <w:szCs w:val="32"/>
                <w:lang w:val="en-US" w:bidi="bg-BG"/>
              </w:rPr>
            </w:pP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>Configuring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>the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b w:val="1"/>
                <w:bCs w:val="1"/>
                <w:noProof w:val="0"/>
                <w:color w:val="auto"/>
                <w:sz w:val="28"/>
                <w:szCs w:val="28"/>
                <w:lang w:val="en-US" w:bidi="bg-BG"/>
              </w:rP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E6F44A3" w:rsidP="11AF5CFA" w:rsidRDefault="6E6F44A3" w14:paraId="07CEAA34" w14:textId="161C5367">
            <w:pPr>
              <w:pStyle w:val="a1"/>
              <w:rPr>
                <w:color w:val="auto"/>
                <w:sz w:val="28"/>
                <w:szCs w:val="28"/>
                <w:lang w:bidi="bg-BG"/>
              </w:rPr>
            </w:pPr>
            <w:r w:rsidRPr="11AF5CFA" w:rsidR="6E6F44A3">
              <w:rPr>
                <w:color w:val="auto"/>
                <w:sz w:val="28"/>
                <w:szCs w:val="28"/>
                <w:lang w:bidi="bg-BG"/>
              </w:rPr>
              <w:t>4/10</w:t>
            </w:r>
          </w:p>
        </w:tc>
      </w:tr>
      <w:tr w:rsidR="11AF5CFA" w:rsidTr="5EF20D81" w14:paraId="3AE6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21CD3F73" w14:textId="354D5E14">
            <w:pPr>
              <w:pStyle w:val="a1"/>
              <w:rPr>
                <w:noProof w:val="0"/>
                <w:color w:val="auto"/>
                <w:sz w:val="28"/>
                <w:szCs w:val="28"/>
                <w:lang w:val="en-US" w:bidi="bg-BG"/>
              </w:rPr>
            </w:pP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Making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the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86A29AF" w:rsidP="11AF5CFA" w:rsidRDefault="386A29AF" w14:paraId="08B93F16" w14:textId="0FF07B40">
            <w:pPr>
              <w:pStyle w:val="a1"/>
              <w:bidi w:val="0"/>
              <w:spacing w:before="0" w:beforeAutospacing="off" w:after="80" w:afterAutospacing="off" w:line="240" w:lineRule="auto"/>
              <w:ind w:left="0" w:right="0"/>
              <w:jc w:val="left"/>
              <w:rPr>
                <w:b w:val="1"/>
                <w:bCs w:val="1"/>
                <w:color w:val="auto"/>
                <w:sz w:val="32"/>
                <w:szCs w:val="32"/>
                <w:lang w:bidi="bg-BG"/>
              </w:rPr>
            </w:pPr>
            <w:r w:rsidRPr="11AF5CFA" w:rsidR="386A29AF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6/10</w:t>
            </w:r>
          </w:p>
        </w:tc>
      </w:tr>
      <w:tr w:rsidR="11AF5CFA" w:rsidTr="5EF20D81" w14:paraId="70939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48A578C4" w14:textId="4E907491">
            <w:pPr>
              <w:pStyle w:val="a1"/>
              <w:rPr>
                <w:noProof w:val="0"/>
                <w:color w:val="auto"/>
                <w:sz w:val="28"/>
                <w:szCs w:val="28"/>
                <w:lang w:val="en-US" w:bidi="bg-BG"/>
              </w:rPr>
            </w:pP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Organize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the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 xml:space="preserve"> </w:t>
            </w:r>
            <w:r w:rsidRPr="11AF5CFA" w:rsidR="3B205F4C">
              <w:rPr>
                <w:noProof w:val="0"/>
                <w:color w:val="auto"/>
                <w:sz w:val="28"/>
                <w:szCs w:val="28"/>
                <w:lang w:val="en-US" w:bidi="bg-BG"/>
              </w:rP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203934B" w:rsidP="11AF5CFA" w:rsidRDefault="3203934B" w14:paraId="564E432C" w14:textId="41B723DD">
            <w:pPr>
              <w:pStyle w:val="a1"/>
              <w:rPr>
                <w:b w:val="1"/>
                <w:bCs w:val="1"/>
                <w:color w:val="auto"/>
                <w:sz w:val="32"/>
                <w:szCs w:val="32"/>
                <w:lang w:bidi="bg-BG"/>
              </w:rPr>
            </w:pPr>
            <w:r w:rsidRPr="11AF5CFA" w:rsidR="3203934B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3/10</w:t>
            </w:r>
          </w:p>
        </w:tc>
      </w:tr>
      <w:tr w:rsidR="11AF5CFA" w:rsidTr="5EF20D81" w14:paraId="2B919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3B205F4C" w:rsidP="11AF5CFA" w:rsidRDefault="3B205F4C" w14:paraId="7793B7D3" w14:textId="258F734E">
            <w:pPr>
              <w:spacing w:line="259" w:lineRule="auto"/>
              <w:rPr>
                <w:rFonts w:ascii="Calibri Light" w:hAnsi="Calibri Light" w:eastAsia="Calibri Light" w:cs="Calibri Light"/>
                <w:noProof w:val="0"/>
                <w:color w:val="auto"/>
                <w:sz w:val="28"/>
                <w:szCs w:val="28"/>
                <w:lang w:val="en-US"/>
              </w:rPr>
            </w:pPr>
            <w:r w:rsidRPr="11AF5CFA" w:rsidR="3B205F4C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</w:t>
            </w:r>
            <w:r w:rsidRPr="11AF5CFA" w:rsidR="3B205F4C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istribution</w:t>
            </w:r>
            <w:r w:rsidRPr="11AF5CFA" w:rsidR="3B205F4C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the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16652C59" w:rsidP="11AF5CFA" w:rsidRDefault="16652C59" w14:paraId="2FC8961C" w14:textId="72181883">
            <w:pPr>
              <w:pStyle w:val="a1"/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</w:pPr>
            <w:r w:rsidRPr="11AF5CFA" w:rsidR="16652C59">
              <w:rPr>
                <w:b w:val="1"/>
                <w:bCs w:val="1"/>
                <w:color w:val="auto"/>
                <w:sz w:val="28"/>
                <w:szCs w:val="28"/>
                <w:lang w:bidi="bg-BG"/>
              </w:rPr>
              <w:t>2/10</w:t>
            </w:r>
          </w:p>
        </w:tc>
      </w:tr>
    </w:tbl>
    <w:p w:rsidR="5EF20D81" w:rsidP="3409A77E" w:rsidRDefault="5EF20D81" w14:paraId="7492514B" w14:textId="23CA494D">
      <w:pPr/>
      <w:r>
        <w:br w:type="page"/>
      </w:r>
    </w:p>
    <w:tbl>
      <w:tblPr>
        <w:tblStyle w:val="aa"/>
        <w:tblW w:w="0" w:type="auto"/>
        <w:tblInd w:w="-720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21"/>
        <w:gridCol w:w="8291"/>
      </w:tblGrid>
      <w:tr w:rsidR="35CEDDA0" w:rsidTr="506EACDF" w14:paraId="629F94A7">
        <w:tc>
          <w:tcPr>
            <w:tcW w:w="721" w:type="dxa"/>
            <w:tcMar>
              <w:right w:w="216" w:type="dxa"/>
            </w:tcMar>
            <w:vAlign w:val="bottom"/>
          </w:tcPr>
          <w:p w:rsidR="35CEDDA0" w:rsidP="35CEDDA0" w:rsidRDefault="35CEDDA0" w14:paraId="03888D46">
            <w:pPr>
              <w:pStyle w:val="affa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3AA753E" wp14:editId="68C9AE3F">
                      <wp:extent xmlns:wp="http://schemas.openxmlformats.org/drawingml/2006/wordprocessingDrawing" cx="274320" cy="274320"/>
                      <wp:effectExtent xmlns:wp="http://schemas.openxmlformats.org/drawingml/2006/wordprocessingDrawing" l="0" t="0" r="0" b="0"/>
                      <wp:docPr xmlns:wp="http://schemas.openxmlformats.org/drawingml/2006/wordprocessingDrawing" id="1743513716" name="Икона на дейности в кръгче" descr="Икона на дейности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7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8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9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0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Икона на дейности в кръгче" style="width:21.6pt;height:21.6pt;mso-position-horizontal-relative:char;mso-position-vertical-relative:line" alt="Икона на дейности" coordsize="171,171" o:spid="_x0000_s1026" w14:anchorId="4AB43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WCChEAAA5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8UZVggoRAAAOegAADgAAAAAAAAAAAAAAAAAuAgAAZHJzL2Uyb0RvYy54bWxQSwECLQAU&#10;AAYACAAAACEAGGrsh9kAAAADAQAADwAAAAAAAAAAAAAAAABkEwAAZHJzL2Rvd25yZXYueG1sUEsF&#10;BgAAAAAEAAQA8wAAAGoUAAAAAA==&#10;">
                      <v:shape id="Кръгче на икона на дейности" style="position:absolute;width:171;height:171;visibility:visible;mso-wrap-style:square;v-text-anchor:top" alt="Кръгче на икона на дейности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style="position:absolute;left:56;top:80;width:14;height:13;visibility:visible;mso-wrap-style:square;v-text-anchor:top" alt="Символ на икона на дейности – част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style="position:absolute;left:80;top:80;width:14;height:13;visibility:visible;mso-wrap-style:square;v-text-anchor:top" alt="Символ на икона на дейности – част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style="position:absolute;left:105;top:80;width:14;height:13;visibility:visible;mso-wrap-style:square;v-text-anchor:top" alt="Символ на икона на дейности – част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291" w:type="dxa"/>
            <w:tcMar/>
          </w:tcPr>
          <w:p w:rsidR="5DCCF134" w:rsidP="506EACDF" w:rsidRDefault="5DCCF134" w14:paraId="79B97996" w14:textId="755BFAF6">
            <w:pPr>
              <w:pStyle w:val="1"/>
              <w:numPr>
                <w:ilvl w:val="0"/>
                <w:numId w:val="16"/>
              </w:numPr>
              <w:outlineLvl w:val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noProof w:val="0"/>
                <w:color w:val="111111" w:themeColor="text2" w:themeTint="FF" w:themeShade="FF"/>
                <w:sz w:val="32"/>
                <w:szCs w:val="32"/>
                <w:lang w:val="en-US"/>
              </w:rPr>
            </w:pPr>
            <w:r w:rsidRPr="506EACDF" w:rsidR="6EBDB2FD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mallCaps w:val="1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Conclusions</w:t>
            </w:r>
          </w:p>
        </w:tc>
      </w:tr>
    </w:tbl>
    <w:tbl>
      <w:tblPr>
        <w:tblStyle w:val="a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11AF5CFA" w:rsidTr="11AF5CFA" w14:paraId="4CB71C6D">
        <w:tc>
          <w:tcPr>
            <w:tcW w:w="8295" w:type="dxa"/>
            <w:tcMar/>
          </w:tcPr>
          <w:p w:rsidR="72F1FD76" w:rsidP="11AF5CFA" w:rsidRDefault="72F1FD76" w14:paraId="286596DD" w14:textId="60FC221E">
            <w:pPr>
              <w:pStyle w:val="a1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pP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We gained a lot of new knowledge from the work on </w:t>
            </w:r>
            <w:r w:rsidRPr="11AF5CFA" w:rsidR="7E39C43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this</w:t>
            </w: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project. We learnt how to work in a</w:t>
            </w:r>
            <w:r w:rsidRPr="11AF5CFA" w:rsidR="42C10DAA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different</w:t>
            </w: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 xml:space="preserve"> </w:t>
            </w:r>
            <w:r w:rsidRPr="11AF5CFA" w:rsidR="72F1FD7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  <w:t>team and how to allocate valuable time, which we will need in the future. We also developed in writing C++.</w:t>
            </w:r>
          </w:p>
        </w:tc>
      </w:tr>
    </w:tbl>
    <w:p w:rsidR="11AF5CFA" w:rsidP="11AF5CFA" w:rsidRDefault="11AF5CFA" w14:paraId="703579D3" w14:textId="0A42A63C">
      <w:pPr>
        <w:pStyle w:val="a1"/>
        <w:rPr>
          <w:lang w:bidi="bg-BG"/>
        </w:rPr>
      </w:pPr>
    </w:p>
    <w:sectPr w:rsidRPr="00565B06" w:rsidR="007A0F44" w:rsidSect="00C35C81">
      <w:footerReference w:type="default" r:id="rId12"/>
      <w:headerReference w:type="first" r:id="rId13"/>
      <w:pgSz w:w="11906" w:h="16838" w:orient="portrait" w:code="9"/>
      <w:pgMar w:top="720" w:right="1440" w:bottom="1080" w:left="2160" w:header="432" w:footer="648" w:gutter="0"/>
      <w:cols w:space="720"/>
      <w:titlePg/>
      <w:docGrid w:linePitch="360"/>
      <w:headerReference w:type="default" r:id="R9227265a204346f1"/>
      <w:footerReference w:type="first" r:id="R92df56de2df64e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F30" w:rsidP="00F534FB" w:rsidRDefault="002A1F30" w14:paraId="2443A21F" w14:textId="77777777">
      <w:pPr>
        <w:spacing w:after="0"/>
      </w:pPr>
      <w:r>
        <w:separator/>
      </w:r>
    </w:p>
  </w:endnote>
  <w:endnote w:type="continuationSeparator" w:id="0">
    <w:p w:rsidR="002A1F30" w:rsidP="00F534FB" w:rsidRDefault="002A1F30" w14:paraId="4DF757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5CEDDA0" w:rsidP="35CEDDA0" w:rsidRDefault="35CEDDA0" w14:paraId="4050EBF7" w14:textId="7B83EA89">
    <w:pPr>
      <w:pStyle w:val="af0"/>
      <w:jc w:val="center"/>
    </w:pPr>
    <w:r w:rsidR="35CEDDA0">
      <w:rPr/>
      <w:t>1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6BD016DB" w14:textId="77777777">
        <w:pPr>
          <w:pStyle w:val="af0"/>
        </w:pPr>
        <w:r>
          <w:rPr>
            <w:lang w:bidi="bg-BG"/>
          </w:rPr>
          <w:fldChar w:fldCharType="begin"/>
        </w:r>
        <w:r>
          <w:rPr>
            <w:lang w:bidi="bg-BG"/>
          </w:rPr>
          <w:instrText xml:space="preserve"> PAGE   \* MERGEFORMAT </w:instrText>
        </w:r>
        <w:r>
          <w:rPr>
            <w:lang w:bidi="bg-BG"/>
          </w:rPr>
          <w:fldChar w:fldCharType="separate"/>
        </w:r>
        <w:r w:rsidR="00316CE4">
          <w:rPr>
            <w:noProof/>
            <w:lang w:bidi="bg-BG"/>
          </w:rPr>
          <w:t>2</w:t>
        </w:r>
        <w:r>
          <w:rPr>
            <w:noProof/>
            <w:lang w:bidi="bg-BG"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5CEDDA0" w:rsidTr="35CEDDA0" w14:paraId="615DF0D1">
      <w:tc>
        <w:tcPr>
          <w:tcW w:w="2765" w:type="dxa"/>
          <w:tcMar/>
        </w:tcPr>
        <w:p w:rsidR="35CEDDA0" w:rsidP="35CEDDA0" w:rsidRDefault="35CEDDA0" w14:paraId="6880E57A" w14:textId="24F3595B">
          <w:pPr>
            <w:pStyle w:val="ad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35CEDDA0" w:rsidP="35CEDDA0" w:rsidRDefault="35CEDDA0" w14:paraId="6F3B7AB3" w14:textId="665E8216">
          <w:pPr>
            <w:pStyle w:val="ad"/>
            <w:bidi w:val="0"/>
            <w:jc w:val="center"/>
          </w:pPr>
          <w:r w:rsidR="35CEDDA0">
            <w:rPr/>
            <w:t>1</w:t>
          </w:r>
        </w:p>
      </w:tc>
      <w:tc>
        <w:tcPr>
          <w:tcW w:w="2765" w:type="dxa"/>
          <w:tcMar/>
        </w:tcPr>
        <w:p w:rsidR="35CEDDA0" w:rsidP="35CEDDA0" w:rsidRDefault="35CEDDA0" w14:paraId="375E3A86" w14:textId="5FD65C67">
          <w:pPr>
            <w:pStyle w:val="ad"/>
            <w:bidi w:val="0"/>
            <w:ind w:right="-115"/>
            <w:jc w:val="right"/>
          </w:pPr>
        </w:p>
      </w:tc>
    </w:tr>
  </w:tbl>
  <w:p w:rsidR="35CEDDA0" w:rsidP="35CEDDA0" w:rsidRDefault="35CEDDA0" w14:paraId="6DF763E1" w14:textId="278FD012">
    <w:pPr>
      <w:pStyle w:val="af0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F30" w:rsidP="00F534FB" w:rsidRDefault="002A1F30" w14:paraId="2428413D" w14:textId="77777777">
      <w:pPr>
        <w:spacing w:after="0"/>
      </w:pPr>
      <w:r>
        <w:separator/>
      </w:r>
    </w:p>
  </w:footnote>
  <w:footnote w:type="continuationSeparator" w:id="0">
    <w:p w:rsidR="002A1F30" w:rsidP="00F534FB" w:rsidRDefault="002A1F30" w14:paraId="4CC409C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5324B1" w:rsidRDefault="005324B1" w14:paraId="77D90491" w14:textId="77777777">
    <w:pPr>
      <w:pStyle w:val="ad"/>
    </w:pPr>
    <w:r>
      <w:rPr>
        <w:noProof/>
        <w:lang w:bidi="bg-BG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2D442C" wp14:editId="0A9D3B1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авоъгълник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&quot;&quot;" o:spid="_x0000_s1026" fillcolor="#f7f7f7 [3214]" stroked="f" strokeweight="1pt" w14:anchorId="4BA1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5CEDDA0" w:rsidTr="35CEDDA0" w14:paraId="206D5C40">
      <w:tc>
        <w:tcPr>
          <w:tcW w:w="2765" w:type="dxa"/>
          <w:tcMar/>
        </w:tcPr>
        <w:p w:rsidR="35CEDDA0" w:rsidP="35CEDDA0" w:rsidRDefault="35CEDDA0" w14:paraId="47835F63" w14:textId="620D6D0C">
          <w:pPr>
            <w:pStyle w:val="ad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35CEDDA0" w:rsidP="35CEDDA0" w:rsidRDefault="35CEDDA0" w14:paraId="1D7C95B7" w14:textId="77B0079C">
          <w:pPr>
            <w:pStyle w:val="ad"/>
            <w:bidi w:val="0"/>
            <w:jc w:val="center"/>
          </w:pPr>
        </w:p>
      </w:tc>
      <w:tc>
        <w:tcPr>
          <w:tcW w:w="2765" w:type="dxa"/>
          <w:tcMar/>
        </w:tcPr>
        <w:p w:rsidR="35CEDDA0" w:rsidP="35CEDDA0" w:rsidRDefault="35CEDDA0" w14:paraId="1BBD32BF" w14:textId="6D0B6B8C">
          <w:pPr>
            <w:pStyle w:val="ad"/>
            <w:bidi w:val="0"/>
            <w:ind w:right="-115"/>
            <w:jc w:val="right"/>
          </w:pPr>
        </w:p>
      </w:tc>
    </w:tr>
  </w:tbl>
  <w:p w:rsidR="35CEDDA0" w:rsidP="35CEDDA0" w:rsidRDefault="35CEDDA0" w14:paraId="645650A2" w14:textId="3D7F4801">
    <w:pPr>
      <w:pStyle w:val="ad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1F3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236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5AF6"/>
    <w:rsid w:val="005E088C"/>
    <w:rsid w:val="005E6E43"/>
    <w:rsid w:val="005F4455"/>
    <w:rsid w:val="00607B6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1233"/>
    <w:rsid w:val="00933CCA"/>
    <w:rsid w:val="0093795C"/>
    <w:rsid w:val="009411E8"/>
    <w:rsid w:val="00952C89"/>
    <w:rsid w:val="009540F4"/>
    <w:rsid w:val="00956B75"/>
    <w:rsid w:val="0095720A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2FD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0FED"/>
    <w:rsid w:val="00D046EF"/>
    <w:rsid w:val="00D22E33"/>
    <w:rsid w:val="00D35BBD"/>
    <w:rsid w:val="00D37FAD"/>
    <w:rsid w:val="00D3BD13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7F4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BA19"/>
    <w:rsid w:val="00E72DA3"/>
    <w:rsid w:val="00E77F41"/>
    <w:rsid w:val="00E97BD9"/>
    <w:rsid w:val="00EAC8A3"/>
    <w:rsid w:val="00EE0848"/>
    <w:rsid w:val="00EE5329"/>
    <w:rsid w:val="00F03B1E"/>
    <w:rsid w:val="00F03F2C"/>
    <w:rsid w:val="00F1202D"/>
    <w:rsid w:val="00F217AB"/>
    <w:rsid w:val="00F35A06"/>
    <w:rsid w:val="00F35AEE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13044AD"/>
    <w:rsid w:val="016CFB98"/>
    <w:rsid w:val="018F13EC"/>
    <w:rsid w:val="01D94047"/>
    <w:rsid w:val="0253EEC9"/>
    <w:rsid w:val="026F8D74"/>
    <w:rsid w:val="034378B1"/>
    <w:rsid w:val="03C6F9D3"/>
    <w:rsid w:val="03F373A5"/>
    <w:rsid w:val="04094108"/>
    <w:rsid w:val="04F34E93"/>
    <w:rsid w:val="07D12A89"/>
    <w:rsid w:val="084DCD1A"/>
    <w:rsid w:val="0874ADA9"/>
    <w:rsid w:val="090DF561"/>
    <w:rsid w:val="09396E6C"/>
    <w:rsid w:val="09FF1062"/>
    <w:rsid w:val="0A281A2B"/>
    <w:rsid w:val="0B0AF9E9"/>
    <w:rsid w:val="0B45DDED"/>
    <w:rsid w:val="0B46FF32"/>
    <w:rsid w:val="0B856DDC"/>
    <w:rsid w:val="0BF38357"/>
    <w:rsid w:val="0C1856E5"/>
    <w:rsid w:val="0C5F93B2"/>
    <w:rsid w:val="0C5FED83"/>
    <w:rsid w:val="0CC2FB72"/>
    <w:rsid w:val="0CD56BA5"/>
    <w:rsid w:val="0D1BF2EE"/>
    <w:rsid w:val="0D2E22F6"/>
    <w:rsid w:val="0DCD83BB"/>
    <w:rsid w:val="0E32C1D1"/>
    <w:rsid w:val="0F051A40"/>
    <w:rsid w:val="0FE6EE1B"/>
    <w:rsid w:val="10021530"/>
    <w:rsid w:val="10194F10"/>
    <w:rsid w:val="10278C4E"/>
    <w:rsid w:val="10669731"/>
    <w:rsid w:val="10C6F47A"/>
    <w:rsid w:val="10FF06D6"/>
    <w:rsid w:val="112E2E46"/>
    <w:rsid w:val="1133DCD1"/>
    <w:rsid w:val="1195B789"/>
    <w:rsid w:val="11AF5CFA"/>
    <w:rsid w:val="1206F0EE"/>
    <w:rsid w:val="126DC70E"/>
    <w:rsid w:val="12A55FB4"/>
    <w:rsid w:val="12BE1F93"/>
    <w:rsid w:val="12CC3375"/>
    <w:rsid w:val="13575459"/>
    <w:rsid w:val="14AB3873"/>
    <w:rsid w:val="15039C21"/>
    <w:rsid w:val="15154492"/>
    <w:rsid w:val="1516214B"/>
    <w:rsid w:val="152EF259"/>
    <w:rsid w:val="156ACCD2"/>
    <w:rsid w:val="16652C59"/>
    <w:rsid w:val="16AAE99C"/>
    <w:rsid w:val="16C2D534"/>
    <w:rsid w:val="16D5D8B5"/>
    <w:rsid w:val="18229DC4"/>
    <w:rsid w:val="1833BCF7"/>
    <w:rsid w:val="1A357C89"/>
    <w:rsid w:val="1AFD5868"/>
    <w:rsid w:val="1B013C6A"/>
    <w:rsid w:val="1BD14CEA"/>
    <w:rsid w:val="1CC9780C"/>
    <w:rsid w:val="1D34479D"/>
    <w:rsid w:val="1DD764DC"/>
    <w:rsid w:val="1DE3A785"/>
    <w:rsid w:val="1E206822"/>
    <w:rsid w:val="1E25D9AB"/>
    <w:rsid w:val="1EE8D820"/>
    <w:rsid w:val="1F16DCD8"/>
    <w:rsid w:val="1F51EE7F"/>
    <w:rsid w:val="1F851DC4"/>
    <w:rsid w:val="1F98C85E"/>
    <w:rsid w:val="1FC1AA0C"/>
    <w:rsid w:val="1FD5D1DA"/>
    <w:rsid w:val="2026E4AC"/>
    <w:rsid w:val="202F72DA"/>
    <w:rsid w:val="2040B607"/>
    <w:rsid w:val="204D0685"/>
    <w:rsid w:val="20C77D71"/>
    <w:rsid w:val="212335CD"/>
    <w:rsid w:val="21E8D6E6"/>
    <w:rsid w:val="237856C9"/>
    <w:rsid w:val="24120C40"/>
    <w:rsid w:val="24C949C3"/>
    <w:rsid w:val="25347506"/>
    <w:rsid w:val="25DD7E93"/>
    <w:rsid w:val="2643EF11"/>
    <w:rsid w:val="2672D9A2"/>
    <w:rsid w:val="27794EF4"/>
    <w:rsid w:val="27A10FB0"/>
    <w:rsid w:val="2829AC4D"/>
    <w:rsid w:val="28B0D9E6"/>
    <w:rsid w:val="290175B6"/>
    <w:rsid w:val="29512A2A"/>
    <w:rsid w:val="296FC55B"/>
    <w:rsid w:val="29CDC6F2"/>
    <w:rsid w:val="2A07E629"/>
    <w:rsid w:val="2A66EA49"/>
    <w:rsid w:val="2AA06759"/>
    <w:rsid w:val="2B2E70C6"/>
    <w:rsid w:val="2B909308"/>
    <w:rsid w:val="2C362FD1"/>
    <w:rsid w:val="2C8704B7"/>
    <w:rsid w:val="2CB3B879"/>
    <w:rsid w:val="2EFEFBEA"/>
    <w:rsid w:val="2F8460D9"/>
    <w:rsid w:val="2FCF1A3F"/>
    <w:rsid w:val="2FDE0522"/>
    <w:rsid w:val="2FFEE4E0"/>
    <w:rsid w:val="30198315"/>
    <w:rsid w:val="309CB77E"/>
    <w:rsid w:val="30AFA297"/>
    <w:rsid w:val="30E31DA6"/>
    <w:rsid w:val="31281EC0"/>
    <w:rsid w:val="3133D4B9"/>
    <w:rsid w:val="316CD4DC"/>
    <w:rsid w:val="3203934B"/>
    <w:rsid w:val="327DD198"/>
    <w:rsid w:val="32AFBEF2"/>
    <w:rsid w:val="32BC019B"/>
    <w:rsid w:val="32D2BA15"/>
    <w:rsid w:val="3379C0DC"/>
    <w:rsid w:val="33E2D9F8"/>
    <w:rsid w:val="3409A77E"/>
    <w:rsid w:val="34330D3F"/>
    <w:rsid w:val="345FBF82"/>
    <w:rsid w:val="34AD07A3"/>
    <w:rsid w:val="351A6BBC"/>
    <w:rsid w:val="3525609B"/>
    <w:rsid w:val="352A25F8"/>
    <w:rsid w:val="356477D0"/>
    <w:rsid w:val="35CEDDA0"/>
    <w:rsid w:val="35E26786"/>
    <w:rsid w:val="366B965C"/>
    <w:rsid w:val="36993737"/>
    <w:rsid w:val="3767F670"/>
    <w:rsid w:val="37833015"/>
    <w:rsid w:val="3786E490"/>
    <w:rsid w:val="386A29AF"/>
    <w:rsid w:val="390FF03C"/>
    <w:rsid w:val="398078C6"/>
    <w:rsid w:val="39CC6E98"/>
    <w:rsid w:val="3A70D78F"/>
    <w:rsid w:val="3ABE8552"/>
    <w:rsid w:val="3ACE969F"/>
    <w:rsid w:val="3B205F4C"/>
    <w:rsid w:val="3B9D7606"/>
    <w:rsid w:val="3C0446D9"/>
    <w:rsid w:val="3C56A138"/>
    <w:rsid w:val="3D882A08"/>
    <w:rsid w:val="3E187B72"/>
    <w:rsid w:val="3E2D095A"/>
    <w:rsid w:val="3E62159D"/>
    <w:rsid w:val="3EF6E283"/>
    <w:rsid w:val="3F696D8D"/>
    <w:rsid w:val="3FC38E6C"/>
    <w:rsid w:val="3FCC15AC"/>
    <w:rsid w:val="404CED11"/>
    <w:rsid w:val="424F5AC4"/>
    <w:rsid w:val="42C10DAA"/>
    <w:rsid w:val="43275B0C"/>
    <w:rsid w:val="436E8FF8"/>
    <w:rsid w:val="43ACBFFB"/>
    <w:rsid w:val="43EEF221"/>
    <w:rsid w:val="449376F7"/>
    <w:rsid w:val="45204C1D"/>
    <w:rsid w:val="4578AF9E"/>
    <w:rsid w:val="47B1EF5C"/>
    <w:rsid w:val="47CA6AF5"/>
    <w:rsid w:val="47EE0681"/>
    <w:rsid w:val="4B0478E3"/>
    <w:rsid w:val="4B16F02F"/>
    <w:rsid w:val="4BA69709"/>
    <w:rsid w:val="4BE7C4C8"/>
    <w:rsid w:val="4BFA0406"/>
    <w:rsid w:val="4C1F8DCB"/>
    <w:rsid w:val="4C5B8A2B"/>
    <w:rsid w:val="4C640383"/>
    <w:rsid w:val="4D6087F5"/>
    <w:rsid w:val="4DBB0851"/>
    <w:rsid w:val="4E6ED825"/>
    <w:rsid w:val="4EE32FF9"/>
    <w:rsid w:val="4EF76028"/>
    <w:rsid w:val="4F23FC25"/>
    <w:rsid w:val="4F8CE8BD"/>
    <w:rsid w:val="4F903228"/>
    <w:rsid w:val="4F9758D2"/>
    <w:rsid w:val="4FD5AD53"/>
    <w:rsid w:val="500FC693"/>
    <w:rsid w:val="5068D99A"/>
    <w:rsid w:val="506EACDF"/>
    <w:rsid w:val="5102735C"/>
    <w:rsid w:val="5161A589"/>
    <w:rsid w:val="517A7D99"/>
    <w:rsid w:val="519C99A1"/>
    <w:rsid w:val="51A5F290"/>
    <w:rsid w:val="5215D88D"/>
    <w:rsid w:val="52B2499B"/>
    <w:rsid w:val="53951158"/>
    <w:rsid w:val="539D12C2"/>
    <w:rsid w:val="5420431D"/>
    <w:rsid w:val="542144E4"/>
    <w:rsid w:val="549537C1"/>
    <w:rsid w:val="5497321E"/>
    <w:rsid w:val="557C47D1"/>
    <w:rsid w:val="55F6C88C"/>
    <w:rsid w:val="5613CE0B"/>
    <w:rsid w:val="5716AEEF"/>
    <w:rsid w:val="586A5325"/>
    <w:rsid w:val="59256C58"/>
    <w:rsid w:val="593A0D33"/>
    <w:rsid w:val="5ABFED8E"/>
    <w:rsid w:val="5AD5DD94"/>
    <w:rsid w:val="5BE88F51"/>
    <w:rsid w:val="5C1027D0"/>
    <w:rsid w:val="5C445664"/>
    <w:rsid w:val="5CAE10A5"/>
    <w:rsid w:val="5CD252CC"/>
    <w:rsid w:val="5DCCF134"/>
    <w:rsid w:val="5ECE0C7C"/>
    <w:rsid w:val="5EF20D81"/>
    <w:rsid w:val="5F0D83F2"/>
    <w:rsid w:val="5F2B179D"/>
    <w:rsid w:val="60176770"/>
    <w:rsid w:val="602BF21A"/>
    <w:rsid w:val="607048E9"/>
    <w:rsid w:val="6083E94D"/>
    <w:rsid w:val="60D25E1C"/>
    <w:rsid w:val="60E398F3"/>
    <w:rsid w:val="6139E75F"/>
    <w:rsid w:val="613DD160"/>
    <w:rsid w:val="61B4B6C9"/>
    <w:rsid w:val="621FB9AE"/>
    <w:rsid w:val="624524B4"/>
    <w:rsid w:val="625053AF"/>
    <w:rsid w:val="62A7B195"/>
    <w:rsid w:val="63047BAA"/>
    <w:rsid w:val="631B873A"/>
    <w:rsid w:val="63628B2A"/>
    <w:rsid w:val="63BB8A0F"/>
    <w:rsid w:val="64A04C0B"/>
    <w:rsid w:val="64AC4D12"/>
    <w:rsid w:val="661CE5E8"/>
    <w:rsid w:val="667C38E1"/>
    <w:rsid w:val="66D820A8"/>
    <w:rsid w:val="688BE104"/>
    <w:rsid w:val="68B46638"/>
    <w:rsid w:val="690E47F9"/>
    <w:rsid w:val="69722386"/>
    <w:rsid w:val="6A1A2F07"/>
    <w:rsid w:val="6A470EDE"/>
    <w:rsid w:val="6B6515CF"/>
    <w:rsid w:val="6BF07248"/>
    <w:rsid w:val="6C8B6712"/>
    <w:rsid w:val="6CAB5DF0"/>
    <w:rsid w:val="6E6F44A3"/>
    <w:rsid w:val="6EAFF6C8"/>
    <w:rsid w:val="6EBDB2FD"/>
    <w:rsid w:val="6F5538C5"/>
    <w:rsid w:val="6F5FB506"/>
    <w:rsid w:val="70407478"/>
    <w:rsid w:val="70B33574"/>
    <w:rsid w:val="70C3E36B"/>
    <w:rsid w:val="71A7E89A"/>
    <w:rsid w:val="726DCB54"/>
    <w:rsid w:val="72F1FD76"/>
    <w:rsid w:val="73A374D3"/>
    <w:rsid w:val="73A45648"/>
    <w:rsid w:val="73EF558D"/>
    <w:rsid w:val="7435C66F"/>
    <w:rsid w:val="7453C0EC"/>
    <w:rsid w:val="74901685"/>
    <w:rsid w:val="74938372"/>
    <w:rsid w:val="75A83313"/>
    <w:rsid w:val="75CEF68A"/>
    <w:rsid w:val="765F2C12"/>
    <w:rsid w:val="770D0316"/>
    <w:rsid w:val="773B1275"/>
    <w:rsid w:val="7783EF48"/>
    <w:rsid w:val="7877C76B"/>
    <w:rsid w:val="787FFF87"/>
    <w:rsid w:val="79398420"/>
    <w:rsid w:val="7A52CE85"/>
    <w:rsid w:val="7A72B337"/>
    <w:rsid w:val="7A7FBF2E"/>
    <w:rsid w:val="7B01F6FE"/>
    <w:rsid w:val="7B0E7027"/>
    <w:rsid w:val="7BE4AD44"/>
    <w:rsid w:val="7CDCC55A"/>
    <w:rsid w:val="7CEC215C"/>
    <w:rsid w:val="7CF38D43"/>
    <w:rsid w:val="7CF9770D"/>
    <w:rsid w:val="7D1EF780"/>
    <w:rsid w:val="7D807DA5"/>
    <w:rsid w:val="7DB75FF0"/>
    <w:rsid w:val="7E39C436"/>
    <w:rsid w:val="7E675AE4"/>
    <w:rsid w:val="7EA19F84"/>
    <w:rsid w:val="7F1C4E06"/>
    <w:rsid w:val="7F4AE9B7"/>
    <w:rsid w:val="7F62D54F"/>
    <w:rsid w:val="7F9DD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E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a6" w:customStyle="1">
    <w:name w:val="Текст на макрос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a9" w:customStyle="1">
    <w:name w:val="Заглав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ac" w:customStyle="1">
    <w:name w:val="Изнесен текст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styleId="af" w:customStyle="1">
    <w:name w:val="Информация за връзка"/>
    <w:basedOn w:val="a1"/>
    <w:uiPriority w:val="3"/>
    <w:qFormat/>
    <w:rsid w:val="00565B06"/>
    <w:pPr>
      <w:spacing w:before="40" w:after="0"/>
      <w:jc w:val="right"/>
    </w:pPr>
  </w:style>
  <w:style w:type="character" w:styleId="ae" w:customStyle="1">
    <w:name w:val="Горен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styleId="af1" w:customStyle="1">
    <w:name w:val="Долен колонтитул Знак"/>
    <w:basedOn w:val="a2"/>
    <w:link w:val="af0"/>
    <w:uiPriority w:val="99"/>
    <w:rsid w:val="00297ED0"/>
  </w:style>
  <w:style w:type="character" w:styleId="20" w:customStyle="1">
    <w:name w:val="Заглавие 2 Знак"/>
    <w:basedOn w:val="a2"/>
    <w:link w:val="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10" w:customStyle="1">
    <w:name w:val="Заглавие 1 Знак"/>
    <w:basedOn w:val="a2"/>
    <w:link w:val="1"/>
    <w:uiPriority w:val="9"/>
    <w:rsid w:val="00565B06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30" w:customStyle="1">
    <w:name w:val="Заглавие 3 Знак"/>
    <w:basedOn w:val="a2"/>
    <w:link w:val="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af5" w:customStyle="1">
    <w:name w:val="Подзаглавие Знак"/>
    <w:basedOn w:val="a2"/>
    <w:link w:val="af4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af9" w:customStyle="1">
    <w:name w:val="Интензивно цитиране Знак"/>
    <w:basedOn w:val="a2"/>
    <w:link w:val="af8"/>
    <w:uiPriority w:val="30"/>
    <w:semiHidden/>
    <w:rsid w:val="00581515"/>
    <w:rPr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afb" w:customStyle="1">
    <w:name w:val="Цитат Знак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af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styleId="80" w:customStyle="1">
    <w:name w:val="Заглавие 8 Знак"/>
    <w:basedOn w:val="a2"/>
    <w:link w:val="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0" w:customStyle="1">
    <w:name w:val="Заглавие 9 Знак"/>
    <w:basedOn w:val="a2"/>
    <w:link w:val="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afd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styleId="32" w:customStyle="1">
    <w:name w:val="Основен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34" w:customStyle="1">
    <w:name w:val="Основен текст с отстъп 3 Знак"/>
    <w:basedOn w:val="a2"/>
    <w:link w:val="33"/>
    <w:uiPriority w:val="99"/>
    <w:semiHidden/>
    <w:rsid w:val="00581515"/>
    <w:rPr>
      <w:szCs w:val="16"/>
    </w:rPr>
  </w:style>
  <w:style w:type="character" w:styleId="afe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581515"/>
    <w:rPr>
      <w:szCs w:val="20"/>
    </w:rPr>
  </w:style>
  <w:style w:type="character" w:styleId="aff0" w:customStyle="1">
    <w:name w:val="Текст на коментар Знак"/>
    <w:basedOn w:val="a2"/>
    <w:link w:val="aff"/>
    <w:uiPriority w:val="99"/>
    <w:semiHidden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aff2" w:customStyle="1">
    <w:name w:val="План на документа Знак"/>
    <w:basedOn w:val="a2"/>
    <w:link w:val="aff1"/>
    <w:uiPriority w:val="99"/>
    <w:semiHidden/>
    <w:rsid w:val="00581515"/>
    <w:rPr>
      <w:rFonts w:ascii="Segoe UI" w:hAnsi="Segoe UI" w:cs="Segoe UI"/>
      <w:szCs w:val="16"/>
    </w:rPr>
  </w:style>
  <w:style w:type="paragraph" w:styleId="aff3">
    <w:name w:val="end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styleId="aff4" w:customStyle="1">
    <w:name w:val="Текст на бележка в края Знак"/>
    <w:basedOn w:val="a2"/>
    <w:link w:val="aff3"/>
    <w:uiPriority w:val="99"/>
    <w:semiHidden/>
    <w:rsid w:val="00581515"/>
    <w:rPr>
      <w:szCs w:val="20"/>
    </w:rPr>
  </w:style>
  <w:style w:type="paragraph" w:styleId="aff5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581515"/>
    <w:pPr>
      <w:spacing w:after="0"/>
    </w:pPr>
    <w:rPr>
      <w:szCs w:val="20"/>
    </w:rPr>
  </w:style>
  <w:style w:type="character" w:styleId="aff7" w:customStyle="1">
    <w:name w:val="Текст под линия Знак"/>
    <w:basedOn w:val="a2"/>
    <w:link w:val="aff6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2" w:customStyle="1">
    <w:name w:val="HTML стандартен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aff9" w:customStyle="1">
    <w:name w:val="Обикновен текст Знак"/>
    <w:basedOn w:val="a2"/>
    <w:link w:val="aff8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affa" w:customStyle="1">
    <w:name w:val="Икони"/>
    <w:basedOn w:val="a1"/>
    <w:uiPriority w:val="4"/>
    <w:qFormat/>
    <w:rsid w:val="00BD2DD6"/>
    <w:pPr>
      <w:spacing w:after="20"/>
      <w:jc w:val="center"/>
    </w:pPr>
  </w:style>
  <w:style w:type="paragraph" w:styleId="affb">
    <w:name w:val="annotation subject"/>
    <w:basedOn w:val="aff"/>
    <w:next w:val="aff"/>
    <w:link w:val="affc"/>
    <w:uiPriority w:val="99"/>
    <w:semiHidden/>
    <w:unhideWhenUsed/>
    <w:rsid w:val="001B720C"/>
    <w:rPr>
      <w:b/>
      <w:bCs/>
    </w:rPr>
  </w:style>
  <w:style w:type="character" w:styleId="affc" w:customStyle="1">
    <w:name w:val="Предмет на коментар Знак"/>
    <w:basedOn w:val="aff0"/>
    <w:link w:val="affb"/>
    <w:uiPriority w:val="99"/>
    <w:semiHidden/>
    <w:rsid w:val="001B720C"/>
    <w:rPr>
      <w:b/>
      <w:bCs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a3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9227265a204346f1" /><Relationship Type="http://schemas.openxmlformats.org/officeDocument/2006/relationships/footer" Target="footer2.xml" Id="R92df56de2df64e44" /><Relationship Type="http://schemas.openxmlformats.org/officeDocument/2006/relationships/image" Target="/media/image7.png" Id="R833fedaa1ed04733" /><Relationship Type="http://schemas.openxmlformats.org/officeDocument/2006/relationships/image" Target="/media/image8.png" Id="R25d6e23bd930439d" /><Relationship Type="http://schemas.openxmlformats.org/officeDocument/2006/relationships/image" Target="/media/image9.png" Id="Re6ce074e9bed419b" /><Relationship Type="http://schemas.openxmlformats.org/officeDocument/2006/relationships/image" Target="/media/imagea.png" Id="R8590c3e1c91f4f7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a\Desktop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509AD80C904A31A0A6344ECEF38E6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4F30280-7943-41FF-8F22-F4F6210142F2}"/>
      </w:docPartPr>
      <w:docPartBody>
        <w:p w:rsidR="00000000" w:rsidRDefault="00E77F41">
          <w:pPr>
            <w:pStyle w:val="27509AD80C904A31A0A6344ECEF38E66"/>
          </w:pPr>
          <w:r w:rsidRPr="00D85CA4">
            <w:rPr>
              <w:lang w:bidi="bg-BG"/>
            </w:rPr>
            <w:t>Цел</w:t>
          </w:r>
        </w:p>
      </w:docPartBody>
    </w:docPart>
    <w:docPart>
      <w:docPartPr>
        <w:name w:val="62E11055D7534C0A8892B1F816BB2D5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5179116-BCE5-41B9-8CCB-E66835307386}"/>
      </w:docPartPr>
      <w:docPartBody>
        <w:p w:rsidR="00000000" w:rsidRDefault="00E77F41">
          <w:pPr>
            <w:pStyle w:val="62E11055D7534C0A8892B1F816BB2D51"/>
          </w:pPr>
          <w:r w:rsidRPr="00565B06">
            <w:rPr>
              <w:lang w:bidi="bg-BG"/>
            </w:rPr>
            <w:t>Образование</w:t>
          </w:r>
        </w:p>
      </w:docPartBody>
    </w:docPart>
    <w:docPart>
      <w:docPartPr>
        <w:name w:val="35F8015B3EC440D9BCBE10E742D609B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8A5243-8F0F-46BA-BE40-AFE78875AE7B}"/>
      </w:docPartPr>
      <w:docPartBody>
        <w:p w:rsidR="00000000" w:rsidRDefault="00E77F41">
          <w:pPr>
            <w:pStyle w:val="35F8015B3EC440D9BCBE10E742D609B8"/>
          </w:pPr>
          <w:r w:rsidRPr="00565B06">
            <w:rPr>
              <w:lang w:bidi="bg-BG"/>
            </w:rPr>
            <w:t>Степен</w:t>
          </w:r>
        </w:p>
      </w:docPartBody>
    </w:docPart>
    <w:docPart>
      <w:docPartPr>
        <w:name w:val="914F8E26B0AF4D75A19A8BA96BBE42E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C1C59F6-BFB6-4B2F-BB72-04732EA985B5}"/>
      </w:docPartPr>
      <w:docPartBody>
        <w:p w:rsidR="00000000" w:rsidRDefault="00E77F41">
          <w:pPr>
            <w:pStyle w:val="914F8E26B0AF4D75A19A8BA96BBE42EA"/>
          </w:pPr>
          <w:r w:rsidRPr="007175B9">
            <w:rPr>
              <w:rStyle w:val="a3"/>
              <w:lang w:bidi="bg-BG"/>
            </w:rPr>
            <w:t>Учебно заведение</w:t>
          </w:r>
        </w:p>
      </w:docPartBody>
    </w:docPart>
    <w:docPart>
      <w:docPartPr>
        <w:name w:val="BF50BA2793934481A172BC1092FCD3A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241EA14-DE9E-43D0-B8C8-2813CBA25262}"/>
      </w:docPartPr>
      <w:docPartBody>
        <w:p w:rsidR="00000000" w:rsidRDefault="00E77F41">
          <w:pPr>
            <w:pStyle w:val="BF50BA2793934481A172BC1092FCD3A1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C2D7FBE8A8344C0492982E835DAE2C4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7278E7A-0C62-4FED-8436-9321E879E682}"/>
      </w:docPartPr>
      <w:docPartBody>
        <w:p w:rsidR="00000000" w:rsidRDefault="00E77F41">
          <w:pPr>
            <w:pStyle w:val="C2D7FBE8A8344C0492982E835DAE2C43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2A4F15237FC14BF8A7D0F0CFEA4C95E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06DC310-7E18-4F88-88D3-A348191B3B8E}"/>
      </w:docPartPr>
      <w:docPartBody>
        <w:p w:rsidR="00000000" w:rsidRDefault="00E77F41">
          <w:pPr>
            <w:pStyle w:val="2A4F15237FC14BF8A7D0F0CFEA4C95E9"/>
          </w:pPr>
          <w:r w:rsidRPr="00565B06">
            <w:rPr>
              <w:lang w:bidi="bg-BG"/>
            </w:rPr>
            <w:t>Може да се похвалите със своите оценки, награди и отличия. Можете и да разкажете накратко за работите си по време на учението.</w:t>
          </w:r>
        </w:p>
      </w:docPartBody>
    </w:docPart>
    <w:docPart>
      <w:docPartPr>
        <w:name w:val="6626D970206147C1B72CCB123126699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D32BC84-F68F-4ED5-B1BE-A75BD1381B81}"/>
      </w:docPartPr>
      <w:docPartBody>
        <w:p w:rsidR="00000000" w:rsidRDefault="00E77F41">
          <w:pPr>
            <w:pStyle w:val="6626D970206147C1B72CCB123126699A"/>
          </w:pPr>
          <w:r w:rsidRPr="00565B06">
            <w:rPr>
              <w:lang w:bidi="bg-BG"/>
            </w:rPr>
            <w:t>Степен</w:t>
          </w:r>
        </w:p>
      </w:docPartBody>
    </w:docPart>
    <w:docPart>
      <w:docPartPr>
        <w:name w:val="9CD17DDF60B04B43AD805AAD05AE5D0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B0B97FC-B463-40B8-BF34-063482C76F09}"/>
      </w:docPartPr>
      <w:docPartBody>
        <w:p w:rsidR="00000000" w:rsidRDefault="00E77F41">
          <w:pPr>
            <w:pStyle w:val="9CD17DDF60B04B43AD805AAD05AE5D0C"/>
          </w:pPr>
          <w:r w:rsidRPr="007175B9">
            <w:rPr>
              <w:rStyle w:val="a3"/>
              <w:lang w:bidi="bg-BG"/>
            </w:rPr>
            <w:t>Учебно заведение</w:t>
          </w:r>
        </w:p>
      </w:docPartBody>
    </w:docPart>
    <w:docPart>
      <w:docPartPr>
        <w:name w:val="5AE5A9CCD6F14886A3A9DCBA9C4F570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B841073-7A47-400F-A952-95F31C323F79}"/>
      </w:docPartPr>
      <w:docPartBody>
        <w:p w:rsidR="00000000" w:rsidRDefault="00E77F41">
          <w:pPr>
            <w:pStyle w:val="5AE5A9CCD6F14886A3A9DCBA9C4F5701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EA575E0AA91246D4BB17EA4FB708724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29BE673-509F-42DE-AF6D-1A1B300A5A18}"/>
      </w:docPartPr>
      <w:docPartBody>
        <w:p w:rsidR="00000000" w:rsidRDefault="00E77F41">
          <w:pPr>
            <w:pStyle w:val="EA575E0AA91246D4BB17EA4FB7087240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5105877385F0450A9827688936638BF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B0CA736-394D-4957-B54C-FDAC778B58C1}"/>
      </w:docPartPr>
      <w:docPartBody>
        <w:p w:rsidR="00000000" w:rsidRDefault="00E77F41">
          <w:pPr>
            <w:pStyle w:val="5105877385F0450A9827688936638BFD"/>
          </w:pPr>
          <w:r w:rsidRPr="00565B06">
            <w:rPr>
              <w:lang w:bidi="bg-BG"/>
            </w:rPr>
            <w:t>Може да се похвалите със своите оценки, награди</w:t>
          </w:r>
          <w:r w:rsidRPr="00565B06">
            <w:rPr>
              <w:lang w:bidi="bg-BG"/>
            </w:rPr>
            <w:t xml:space="preserve"> и отличия. Можете и да разкажете накратко за работите си по време на учението.</w:t>
          </w:r>
        </w:p>
      </w:docPartBody>
    </w:docPart>
    <w:docPart>
      <w:docPartPr>
        <w:name w:val="204D22BA7C6846C7915988B89B7C6D6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BFDAE64-B045-47E9-AABF-D796F77461AD}"/>
      </w:docPartPr>
      <w:docPartBody>
        <w:p w:rsidR="00000000" w:rsidRDefault="00E77F41">
          <w:pPr>
            <w:pStyle w:val="204D22BA7C6846C7915988B89B7C6D67"/>
          </w:pPr>
          <w:r w:rsidRPr="00565B06">
            <w:rPr>
              <w:lang w:bidi="bg-BG"/>
            </w:rPr>
            <w:t>Опит</w:t>
          </w:r>
        </w:p>
      </w:docPartBody>
    </w:docPart>
    <w:docPart>
      <w:docPartPr>
        <w:name w:val="BEF5073C435C44269CAF1E4A234CBE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8417BC9-327A-48CB-B38F-CA881A329431}"/>
      </w:docPartPr>
      <w:docPartBody>
        <w:p w:rsidR="00000000" w:rsidRDefault="00E77F41">
          <w:pPr>
            <w:pStyle w:val="BEF5073C435C44269CAF1E4A234CBEA6"/>
          </w:pPr>
          <w:r w:rsidRPr="00565B06">
            <w:rPr>
              <w:lang w:bidi="bg-BG"/>
            </w:rPr>
            <w:t>Длъжност</w:t>
          </w:r>
        </w:p>
      </w:docPartBody>
    </w:docPart>
    <w:docPart>
      <w:docPartPr>
        <w:name w:val="5803A7CE72564F2880762DC27E8DAFB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24EEF85-5E77-4A06-9DF2-2310A29780BD}"/>
      </w:docPartPr>
      <w:docPartBody>
        <w:p w:rsidR="00000000" w:rsidRDefault="00E77F41">
          <w:pPr>
            <w:pStyle w:val="5803A7CE72564F2880762DC27E8DAFB7"/>
          </w:pPr>
          <w:r w:rsidRPr="007175B9">
            <w:rPr>
              <w:rStyle w:val="a3"/>
              <w:lang w:bidi="bg-BG"/>
            </w:rPr>
            <w:t>Фирма</w:t>
          </w:r>
        </w:p>
      </w:docPartBody>
    </w:docPart>
    <w:docPart>
      <w:docPartPr>
        <w:name w:val="33D8E9F641FA493A882BAD7F8598B1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ED54572-9160-41F1-AA6E-C850F2A98614}"/>
      </w:docPartPr>
      <w:docPartBody>
        <w:p w:rsidR="00000000" w:rsidRDefault="00E77F41">
          <w:pPr>
            <w:pStyle w:val="33D8E9F641FA493A882BAD7F8598B113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91DC473ECE0D442293F9338BC269159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C99C795-A5F2-483F-8A6F-D6DB08B65764}"/>
      </w:docPartPr>
      <w:docPartBody>
        <w:p w:rsidR="00000000" w:rsidRDefault="00E77F41">
          <w:pPr>
            <w:pStyle w:val="91DC473ECE0D442293F9338BC2691592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E8D35F64839544D78CB144AA447A68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F4FFB1-45FC-49BD-8BEF-CCDB770F2D08}"/>
      </w:docPartPr>
      <w:docPartBody>
        <w:p w:rsidR="00000000" w:rsidRDefault="00E77F41">
          <w:pPr>
            <w:pStyle w:val="E8D35F64839544D78CB144AA447A682A"/>
          </w:pPr>
          <w:r w:rsidRPr="00565B06">
            <w:rPr>
              <w:lang w:bidi="bg-BG"/>
            </w:rPr>
            <w:t>Опишете своите отговорности и постижения по отношение на въздействие и резултати. Използвайте примери, но бъдете кратки.</w:t>
          </w:r>
        </w:p>
      </w:docPartBody>
    </w:docPart>
    <w:docPart>
      <w:docPartPr>
        <w:name w:val="EE7DE064CB69457EAA7FFFB7A64866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2C7A98-AB7B-4302-895F-18985037FEBD}"/>
      </w:docPartPr>
      <w:docPartBody>
        <w:p w:rsidR="00000000" w:rsidRDefault="00E77F41">
          <w:pPr>
            <w:pStyle w:val="EE7DE064CB69457EAA7FFFB7A6486613"/>
          </w:pPr>
          <w:r w:rsidRPr="00565B06">
            <w:rPr>
              <w:lang w:bidi="bg-BG"/>
            </w:rPr>
            <w:t>Длъжност</w:t>
          </w:r>
        </w:p>
      </w:docPartBody>
    </w:docPart>
    <w:docPart>
      <w:docPartPr>
        <w:name w:val="9D563CDF70314A44A8E1041F7C381A2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06CF1A8-7B95-4E70-B6CF-04D72F2C898D}"/>
      </w:docPartPr>
      <w:docPartBody>
        <w:p w:rsidR="00000000" w:rsidRDefault="00E77F41">
          <w:pPr>
            <w:pStyle w:val="9D563CDF70314A44A8E1041F7C381A29"/>
          </w:pPr>
          <w:r w:rsidRPr="007175B9">
            <w:rPr>
              <w:rStyle w:val="a3"/>
              <w:lang w:bidi="bg-BG"/>
            </w:rPr>
            <w:t>Фирма</w:t>
          </w:r>
        </w:p>
      </w:docPartBody>
    </w:docPart>
    <w:docPart>
      <w:docPartPr>
        <w:name w:val="28825EFA46D447FDAA8DFCB596622D8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2329E71-47CD-4116-B8E3-AED7728E6A8C}"/>
      </w:docPartPr>
      <w:docPartBody>
        <w:p w:rsidR="00000000" w:rsidRDefault="00E77F41">
          <w:pPr>
            <w:pStyle w:val="28825EFA46D447FDAA8DFCB596622D88"/>
          </w:pPr>
          <w:r w:rsidRPr="00565B06">
            <w:rPr>
              <w:lang w:bidi="bg-BG"/>
            </w:rPr>
            <w:t>Дати От</w:t>
          </w:r>
        </w:p>
      </w:docPartBody>
    </w:docPart>
    <w:docPart>
      <w:docPartPr>
        <w:name w:val="2D596F909E5E4CDA8BBE3984CAB3DFC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B1CDA27-F99A-42DD-95F4-AFBED9AE7839}"/>
      </w:docPartPr>
      <w:docPartBody>
        <w:p w:rsidR="00000000" w:rsidRDefault="00E77F41">
          <w:pPr>
            <w:pStyle w:val="2D596F909E5E4CDA8BBE3984CAB3DFC2"/>
          </w:pPr>
          <w:r w:rsidRPr="00565B06">
            <w:rPr>
              <w:lang w:bidi="bg-BG"/>
            </w:rPr>
            <w:t>До</w:t>
          </w:r>
        </w:p>
      </w:docPartBody>
    </w:docPart>
    <w:docPart>
      <w:docPartPr>
        <w:name w:val="C7E0065ACE20491DA21576B190627FE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EE3C31E-45A3-4E3C-954E-9D1C78A2BA73}"/>
      </w:docPartPr>
      <w:docPartBody>
        <w:p w:rsidR="00000000" w:rsidRDefault="00E77F41">
          <w:pPr>
            <w:pStyle w:val="C7E0065ACE20491DA21576B190627FE8"/>
          </w:pPr>
          <w:r w:rsidRPr="00565B06">
            <w:rPr>
              <w:lang w:bidi="bg-BG"/>
            </w:rPr>
            <w:t>Опишете своите отговорности и постижения по отношение на въздействие и резултати. Използвайте примери, но бъдете кратки.</w:t>
          </w:r>
        </w:p>
      </w:docPartBody>
    </w:docPart>
    <w:docPart>
      <w:docPartPr>
        <w:name w:val="2B6758F3F42E47A397D425033BB58EF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413D15D-0BA2-4EDB-A8FC-DE70D0B7BC4A}"/>
      </w:docPartPr>
      <w:docPartBody>
        <w:p w:rsidR="00000000" w:rsidRDefault="00E77F41">
          <w:pPr>
            <w:pStyle w:val="2B6758F3F42E47A397D425033BB58EF8"/>
          </w:pPr>
          <w:r w:rsidRPr="00565B06">
            <w:rPr>
              <w:lang w:bidi="bg-BG"/>
            </w:rPr>
            <w:t>Умения</w:t>
          </w:r>
        </w:p>
      </w:docPartBody>
    </w:docPart>
    <w:docPart>
      <w:docPartPr>
        <w:name w:val="B1E05DEA38ED4B4B9AA445D8875776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79FFAA8-AF3F-4AAD-BC93-16F917802115}"/>
      </w:docPartPr>
      <w:docPartBody>
        <w:p w:rsidR="00000000" w:rsidRDefault="00E77F41">
          <w:pPr>
            <w:pStyle w:val="B1E05DEA38ED4B4B9AA445D88757762A"/>
          </w:pPr>
          <w:r w:rsidRPr="00565B06">
            <w:rPr>
              <w:lang w:bidi="bg-BG"/>
            </w:rPr>
            <w:t>Избройте своите силни страни, подходящи за ролята, за която кандидатствате</w:t>
          </w:r>
        </w:p>
      </w:docPartBody>
    </w:docPart>
    <w:docPart>
      <w:docPartPr>
        <w:name w:val="93C00802DB53464883BD3BB9AAC275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EB0F0BA-B943-4AD0-8884-2EDA5D1DA125}"/>
      </w:docPartPr>
      <w:docPartBody>
        <w:p w:rsidR="00000000" w:rsidRDefault="00E77F41">
          <w:pPr>
            <w:pStyle w:val="93C00802DB53464883BD3BB9AAC27531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DB56748E89BC4839AEAEF04759C45D1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EFB20E4-4C9F-4D70-B26D-D755F4B1F114}"/>
      </w:docPartPr>
      <w:docPartBody>
        <w:p w:rsidR="00000000" w:rsidRDefault="00E77F41">
          <w:pPr>
            <w:pStyle w:val="DB56748E89BC4839AEAEF04759C45D1D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A44CD47A33E8481CAE054654ACCB012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2B4904D-FD50-4F97-925B-9293A5D0FB43}"/>
      </w:docPartPr>
      <w:docPartBody>
        <w:p w:rsidR="00000000" w:rsidRDefault="00E77F41">
          <w:pPr>
            <w:pStyle w:val="A44CD47A33E8481CAE054654ACCB0128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A7705AA9B1B34715BBF20C40A6324C9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80DE6DA-941F-4CEC-8D4C-9A28397EB797}"/>
      </w:docPartPr>
      <w:docPartBody>
        <w:p w:rsidR="00000000" w:rsidRDefault="00E77F41">
          <w:pPr>
            <w:pStyle w:val="A7705AA9B1B34715BBF20C40A6324C9C"/>
          </w:pPr>
          <w:r w:rsidRPr="00565B06">
            <w:rPr>
              <w:lang w:bidi="bg-BG"/>
            </w:rPr>
            <w:t>Посочете една от вашите силни страни</w:t>
          </w:r>
        </w:p>
      </w:docPartBody>
    </w:docPart>
    <w:docPart>
      <w:docPartPr>
        <w:name w:val="AF70442383E242338B6EAB87F2E9AD3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E759B43-1365-4FFC-A833-82FB15BF77ED}"/>
      </w:docPartPr>
      <w:docPartBody>
        <w:p w:rsidR="00000000" w:rsidRDefault="00E77F41">
          <w:pPr>
            <w:pStyle w:val="AF70442383E242338B6EAB87F2E9AD3C"/>
          </w:pPr>
          <w:r w:rsidRPr="00565B06">
            <w:rPr>
              <w:lang w:bidi="bg-BG"/>
            </w:rPr>
            <w:t>Дейности</w:t>
          </w:r>
        </w:p>
      </w:docPartBody>
    </w:docPart>
    <w:docPart>
      <w:docPartPr>
        <w:name w:val="BE5BF034499B4556A385987DD4B6C56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DF7180C-E55D-439E-A2E6-2EE7573CC94A}"/>
      </w:docPartPr>
      <w:docPartBody>
        <w:p w:rsidR="00000000" w:rsidRDefault="00E77F41">
          <w:pPr>
            <w:pStyle w:val="BE5BF034499B4556A385987DD4B6C563"/>
          </w:pPr>
          <w:r w:rsidRPr="00565B06">
            <w:rPr>
              <w:lang w:bidi="bg-BG"/>
            </w:rPr>
            <w:t>Изпо</w:t>
          </w:r>
          <w:r w:rsidRPr="00565B06">
            <w:rPr>
              <w:lang w:bidi="bg-BG"/>
            </w:rPr>
            <w:t>лзвайте този раздел, за да изтъкнете своите подходящи увлечения, дейности и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как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помагате на другите. Добре е да включите тук опита си в областта на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лидерството и</w:t>
          </w:r>
          <w:r>
            <w:rPr>
              <w:lang w:val="en-US" w:bidi="bg-BG"/>
            </w:rPr>
            <w:t> </w:t>
          </w:r>
          <w:r w:rsidRPr="00565B06">
            <w:rPr>
              <w:lang w:bidi="bg-BG"/>
            </w:rPr>
            <w:t>доброволната работа. Или да изтъкнете важни допълнителни стойности, като публикации, сертифика</w:t>
          </w:r>
          <w:r w:rsidRPr="00565B06">
            <w:rPr>
              <w:lang w:bidi="bg-BG"/>
            </w:rPr>
            <w:t>ти, езици и др.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41"/>
    <w:rsid w:val="00E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DE18C061641CC89FEB611AB6CA9F0">
    <w:name w:val="A64DE18C061641CC89FEB611AB6CA9F0"/>
  </w:style>
  <w:style w:type="paragraph" w:customStyle="1" w:styleId="A7BFCF24297746309A47E22A0722E1E7">
    <w:name w:val="A7BFCF24297746309A47E22A0722E1E7"/>
  </w:style>
  <w:style w:type="paragraph" w:customStyle="1" w:styleId="43BC94E37AB74E7A929A3C75AEC328EB">
    <w:name w:val="43BC94E37AB74E7A929A3C75AEC328EB"/>
  </w:style>
  <w:style w:type="paragraph" w:customStyle="1" w:styleId="467F9B5FA30142E89CFC9787D3D2FF52">
    <w:name w:val="467F9B5FA30142E89CFC9787D3D2FF52"/>
  </w:style>
  <w:style w:type="paragraph" w:customStyle="1" w:styleId="AF7A26C96827425ABE293925C5DC9055">
    <w:name w:val="AF7A26C96827425ABE293925C5DC9055"/>
  </w:style>
  <w:style w:type="paragraph" w:customStyle="1" w:styleId="36D0605DA7594DAABFD362AAB4AE345A">
    <w:name w:val="36D0605DA7594DAABFD362AAB4AE345A"/>
  </w:style>
  <w:style w:type="paragraph" w:customStyle="1" w:styleId="D006C18C740845A088E37B075966AFF1">
    <w:name w:val="D006C18C740845A088E37B075966AFF1"/>
  </w:style>
  <w:style w:type="paragraph" w:customStyle="1" w:styleId="27509AD80C904A31A0A6344ECEF38E66">
    <w:name w:val="27509AD80C904A31A0A6344ECEF38E66"/>
  </w:style>
  <w:style w:type="paragraph" w:customStyle="1" w:styleId="035B6DE9EEED48DBA645E17B86B20050">
    <w:name w:val="035B6DE9EEED48DBA645E17B86B20050"/>
  </w:style>
  <w:style w:type="paragraph" w:customStyle="1" w:styleId="62E11055D7534C0A8892B1F816BB2D51">
    <w:name w:val="62E11055D7534C0A8892B1F816BB2D51"/>
  </w:style>
  <w:style w:type="paragraph" w:customStyle="1" w:styleId="35F8015B3EC440D9BCBE10E742D609B8">
    <w:name w:val="35F8015B3EC440D9BCBE10E742D609B8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14F8E26B0AF4D75A19A8BA96BBE42EA">
    <w:name w:val="914F8E26B0AF4D75A19A8BA96BBE42EA"/>
  </w:style>
  <w:style w:type="paragraph" w:customStyle="1" w:styleId="BF50BA2793934481A172BC1092FCD3A1">
    <w:name w:val="BF50BA2793934481A172BC1092FCD3A1"/>
  </w:style>
  <w:style w:type="paragraph" w:customStyle="1" w:styleId="C2D7FBE8A8344C0492982E835DAE2C43">
    <w:name w:val="C2D7FBE8A8344C0492982E835DAE2C43"/>
  </w:style>
  <w:style w:type="paragraph" w:customStyle="1" w:styleId="2A4F15237FC14BF8A7D0F0CFEA4C95E9">
    <w:name w:val="2A4F15237FC14BF8A7D0F0CFEA4C95E9"/>
  </w:style>
  <w:style w:type="paragraph" w:customStyle="1" w:styleId="6626D970206147C1B72CCB123126699A">
    <w:name w:val="6626D970206147C1B72CCB123126699A"/>
  </w:style>
  <w:style w:type="paragraph" w:customStyle="1" w:styleId="9CD17DDF60B04B43AD805AAD05AE5D0C">
    <w:name w:val="9CD17DDF60B04B43AD805AAD05AE5D0C"/>
  </w:style>
  <w:style w:type="paragraph" w:customStyle="1" w:styleId="5AE5A9CCD6F14886A3A9DCBA9C4F5701">
    <w:name w:val="5AE5A9CCD6F14886A3A9DCBA9C4F5701"/>
  </w:style>
  <w:style w:type="paragraph" w:customStyle="1" w:styleId="EA575E0AA91246D4BB17EA4FB7087240">
    <w:name w:val="EA575E0AA91246D4BB17EA4FB7087240"/>
  </w:style>
  <w:style w:type="paragraph" w:customStyle="1" w:styleId="5105877385F0450A9827688936638BFD">
    <w:name w:val="5105877385F0450A9827688936638BFD"/>
  </w:style>
  <w:style w:type="paragraph" w:customStyle="1" w:styleId="204D22BA7C6846C7915988B89B7C6D67">
    <w:name w:val="204D22BA7C6846C7915988B89B7C6D67"/>
  </w:style>
  <w:style w:type="paragraph" w:customStyle="1" w:styleId="BEF5073C435C44269CAF1E4A234CBEA6">
    <w:name w:val="BEF5073C435C44269CAF1E4A234CBEA6"/>
  </w:style>
  <w:style w:type="paragraph" w:customStyle="1" w:styleId="5803A7CE72564F2880762DC27E8DAFB7">
    <w:name w:val="5803A7CE72564F2880762DC27E8DAFB7"/>
  </w:style>
  <w:style w:type="paragraph" w:customStyle="1" w:styleId="33D8E9F641FA493A882BAD7F8598B113">
    <w:name w:val="33D8E9F641FA493A882BAD7F8598B113"/>
  </w:style>
  <w:style w:type="paragraph" w:customStyle="1" w:styleId="91DC473ECE0D442293F9338BC2691592">
    <w:name w:val="91DC473ECE0D442293F9338BC2691592"/>
  </w:style>
  <w:style w:type="paragraph" w:customStyle="1" w:styleId="E8D35F64839544D78CB144AA447A682A">
    <w:name w:val="E8D35F64839544D78CB144AA447A682A"/>
  </w:style>
  <w:style w:type="paragraph" w:customStyle="1" w:styleId="EE7DE064CB69457EAA7FFFB7A6486613">
    <w:name w:val="EE7DE064CB69457EAA7FFFB7A6486613"/>
  </w:style>
  <w:style w:type="paragraph" w:customStyle="1" w:styleId="9D563CDF70314A44A8E1041F7C381A29">
    <w:name w:val="9D563CDF70314A44A8E1041F7C381A29"/>
  </w:style>
  <w:style w:type="paragraph" w:customStyle="1" w:styleId="28825EFA46D447FDAA8DFCB596622D88">
    <w:name w:val="28825EFA46D447FDAA8DFCB596622D88"/>
  </w:style>
  <w:style w:type="paragraph" w:customStyle="1" w:styleId="2D596F909E5E4CDA8BBE3984CAB3DFC2">
    <w:name w:val="2D596F909E5E4CDA8BBE3984CAB3DFC2"/>
  </w:style>
  <w:style w:type="paragraph" w:customStyle="1" w:styleId="C7E0065ACE20491DA21576B190627FE8">
    <w:name w:val="C7E0065ACE20491DA21576B190627FE8"/>
  </w:style>
  <w:style w:type="paragraph" w:customStyle="1" w:styleId="2B6758F3F42E47A397D425033BB58EF8">
    <w:name w:val="2B6758F3F42E47A397D425033BB58EF8"/>
  </w:style>
  <w:style w:type="paragraph" w:customStyle="1" w:styleId="B1E05DEA38ED4B4B9AA445D88757762A">
    <w:name w:val="B1E05DEA38ED4B4B9AA445D88757762A"/>
  </w:style>
  <w:style w:type="paragraph" w:customStyle="1" w:styleId="93C00802DB53464883BD3BB9AAC27531">
    <w:name w:val="93C00802DB53464883BD3BB9AAC27531"/>
  </w:style>
  <w:style w:type="paragraph" w:customStyle="1" w:styleId="DB56748E89BC4839AEAEF04759C45D1D">
    <w:name w:val="DB56748E89BC4839AEAEF04759C45D1D"/>
  </w:style>
  <w:style w:type="paragraph" w:customStyle="1" w:styleId="A44CD47A33E8481CAE054654ACCB0128">
    <w:name w:val="A44CD47A33E8481CAE054654ACCB0128"/>
  </w:style>
  <w:style w:type="paragraph" w:customStyle="1" w:styleId="A7705AA9B1B34715BBF20C40A6324C9C">
    <w:name w:val="A7705AA9B1B34715BBF20C40A6324C9C"/>
  </w:style>
  <w:style w:type="paragraph" w:customStyle="1" w:styleId="AF70442383E242338B6EAB87F2E9AD3C">
    <w:name w:val="AF70442383E242338B6EAB87F2E9AD3C"/>
  </w:style>
  <w:style w:type="paragraph" w:customStyle="1" w:styleId="BE5BF034499B4556A385987DD4B6C563">
    <w:name w:val="BE5BF034499B4556A385987DD4B6C563"/>
  </w:style>
  <w:style w:type="paragraph" w:customStyle="1" w:styleId="CD30A0E35988436FB035B30D5E3905AD">
    <w:name w:val="CD30A0E35988436FB035B30D5E3905AD"/>
    <w:rsid w:val="00E77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tf16402487_win32.dotx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Лорена Стоянова Христова</lastModifiedBy>
  <revision>9</revision>
  <dcterms:created xsi:type="dcterms:W3CDTF">2021-12-05T10:32:00.0000000Z</dcterms:created>
  <dcterms:modified xsi:type="dcterms:W3CDTF">2021-12-06T19:46:36.8990599Z</dcterms:modified>
  <category/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